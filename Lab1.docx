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E8CF"/>
  <w:body>
    <w:p w14:paraId="1F02EFD1" w14:textId="77777777" w:rsidR="00F0687B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Lab1-1</w:t>
      </w:r>
    </w:p>
    <w:p w14:paraId="4EB6DB19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Q1: Does either file match any existing antivirus signatures?</w:t>
      </w:r>
    </w:p>
    <w:p w14:paraId="5800346F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Q2: When were these files compiled?</w:t>
      </w:r>
    </w:p>
    <w:p w14:paraId="1AE864D0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Q3: Are there any indications that either of these files is packed or obfuscated?</w:t>
      </w:r>
    </w:p>
    <w:p w14:paraId="607034E9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Q4: Do any imports hint at what this malware does?</w:t>
      </w:r>
    </w:p>
    <w:p w14:paraId="4BAAB512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Q5: Are there any other files or host-based indicators that you could look for on the infected system?</w:t>
      </w:r>
    </w:p>
    <w:p w14:paraId="6EF158FD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Q6: What network-based indicators could be used to find this malware?</w:t>
      </w:r>
    </w:p>
    <w:p w14:paraId="3BEFDFDD" w14:textId="77777777" w:rsidR="007E50A1" w:rsidRDefault="007E50A1">
      <w:pPr>
        <w:rPr>
          <w:rFonts w:ascii="Times New Roman" w:hAnsi="Times New Roman"/>
        </w:rPr>
      </w:pPr>
      <w:r>
        <w:rPr>
          <w:rFonts w:ascii="Times New Roman" w:hAnsi="Times New Roman"/>
        </w:rPr>
        <w:t>Q7: What would you guess is the purpose of these files?</w:t>
      </w:r>
    </w:p>
    <w:p w14:paraId="7C6C0829" w14:textId="77777777" w:rsidR="00347C2E" w:rsidRDefault="00347C2E">
      <w:pPr>
        <w:rPr>
          <w:rFonts w:ascii="Times New Roman" w:hAnsi="Times New Roman"/>
        </w:rPr>
      </w:pPr>
    </w:p>
    <w:p w14:paraId="5781F5CB" w14:textId="77777777" w:rsidR="00347C2E" w:rsidRDefault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Lab1-2</w:t>
      </w:r>
    </w:p>
    <w:p w14:paraId="2FBF51FA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Q1: Does either file match any</w:t>
      </w:r>
      <w:r>
        <w:rPr>
          <w:rFonts w:ascii="Times New Roman" w:hAnsi="Times New Roman"/>
        </w:rPr>
        <w:t xml:space="preserve"> existing antivirus signatures?</w:t>
      </w:r>
    </w:p>
    <w:p w14:paraId="59B8A681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Q2</w:t>
      </w:r>
      <w:r>
        <w:rPr>
          <w:rFonts w:ascii="Times New Roman" w:hAnsi="Times New Roman"/>
        </w:rPr>
        <w:t>: Are there any indications that either of these files is packed or obfuscated?</w:t>
      </w:r>
    </w:p>
    <w:p w14:paraId="1BD89608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Q3</w:t>
      </w:r>
      <w:r>
        <w:rPr>
          <w:rFonts w:ascii="Times New Roman" w:hAnsi="Times New Roman"/>
        </w:rPr>
        <w:t>: Do any imports hint at what this malware does?</w:t>
      </w:r>
    </w:p>
    <w:p w14:paraId="5F006B59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Q4</w:t>
      </w:r>
      <w:r>
        <w:rPr>
          <w:rFonts w:ascii="Times New Roman" w:hAnsi="Times New Roman"/>
        </w:rPr>
        <w:t>: Are there any other files or host-based indicators that you could look for on the infected system?</w:t>
      </w:r>
    </w:p>
    <w:p w14:paraId="2E23293F" w14:textId="77777777" w:rsidR="00347C2E" w:rsidRDefault="00347C2E">
      <w:pPr>
        <w:rPr>
          <w:rFonts w:ascii="Times New Roman" w:hAnsi="Times New Roman"/>
        </w:rPr>
      </w:pPr>
    </w:p>
    <w:p w14:paraId="15F22FA7" w14:textId="77777777" w:rsidR="00347C2E" w:rsidRDefault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Lab1-3</w:t>
      </w:r>
    </w:p>
    <w:p w14:paraId="071AE460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Q1: Does either file match any existing antivirus signatures?</w:t>
      </w:r>
    </w:p>
    <w:p w14:paraId="2DB7EE06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Q2: Are there any indications that either of these files is packed or obfuscated?</w:t>
      </w:r>
    </w:p>
    <w:p w14:paraId="04332A09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Q3: Do any imports hint at what this malware does?</w:t>
      </w:r>
    </w:p>
    <w:p w14:paraId="39E0442E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Q4: Are there any other files or host-based indicators that you could look for on the infected system?</w:t>
      </w:r>
    </w:p>
    <w:p w14:paraId="6BA4794B" w14:textId="77777777" w:rsidR="00347C2E" w:rsidRDefault="00347C2E">
      <w:pPr>
        <w:rPr>
          <w:rFonts w:ascii="Times New Roman" w:hAnsi="Times New Roman"/>
        </w:rPr>
      </w:pPr>
    </w:p>
    <w:p w14:paraId="1FCE1142" w14:textId="77777777" w:rsidR="00347C2E" w:rsidRDefault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Lab1-4</w:t>
      </w:r>
    </w:p>
    <w:p w14:paraId="3F78D0BE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Q1: Does either file match any existing antivirus signatures?</w:t>
      </w:r>
    </w:p>
    <w:p w14:paraId="18ECD29B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Q2: Are there any indications that either of these files is packed or obfuscated?</w:t>
      </w:r>
    </w:p>
    <w:p w14:paraId="50584605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Q3: Do any imports hint at what this malware does?</w:t>
      </w:r>
    </w:p>
    <w:p w14:paraId="6583131E" w14:textId="77777777" w:rsidR="00347C2E" w:rsidRDefault="00347C2E" w:rsidP="00347C2E">
      <w:pPr>
        <w:rPr>
          <w:rFonts w:ascii="Times New Roman" w:hAnsi="Times New Roman"/>
        </w:rPr>
      </w:pPr>
      <w:r>
        <w:rPr>
          <w:rFonts w:ascii="Times New Roman" w:hAnsi="Times New Roman"/>
        </w:rPr>
        <w:t>Q4: Are there any other files or host-based indicators that you could look for on the infected system?</w:t>
      </w:r>
    </w:p>
    <w:p w14:paraId="708155EA" w14:textId="77777777" w:rsidR="00347C2E" w:rsidRDefault="00347C2E">
      <w:pPr>
        <w:rPr>
          <w:rFonts w:ascii="Times New Roman" w:hAnsi="Times New Roman"/>
        </w:rPr>
      </w:pPr>
      <w:bookmarkStart w:id="0" w:name="_GoBack"/>
      <w:bookmarkEnd w:id="0"/>
    </w:p>
    <w:p w14:paraId="2CC9E10E" w14:textId="77777777" w:rsidR="00347C2E" w:rsidRPr="007E50A1" w:rsidRDefault="00347C2E">
      <w:pPr>
        <w:rPr>
          <w:rFonts w:ascii="Times New Roman" w:hAnsi="Times New Roman"/>
        </w:rPr>
      </w:pPr>
    </w:p>
    <w:sectPr w:rsidR="00347C2E" w:rsidRPr="007E50A1" w:rsidSect="00F06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A1"/>
    <w:rsid w:val="00347C2E"/>
    <w:rsid w:val="007E50A1"/>
    <w:rsid w:val="008D4E40"/>
    <w:rsid w:val="00F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ce8cf"/>
    </o:shapedefaults>
    <o:shapelayout v:ext="edit">
      <o:idmap v:ext="edit" data="1"/>
    </o:shapelayout>
  </w:shapeDefaults>
  <w:decimalSymbol w:val="."/>
  <w:listSeparator w:val=","/>
  <w14:docId w14:val="37889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:Users:xiaoyizhou:Library:Application%20Support:Microsoft:Office:User%20Templates:My%20Templates: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temp.dotx</Template>
  <TotalTime>5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zhou</dc:creator>
  <cp:keywords/>
  <dc:description/>
  <cp:lastModifiedBy>xiaoyi zhou</cp:lastModifiedBy>
  <cp:revision>2</cp:revision>
  <dcterms:created xsi:type="dcterms:W3CDTF">2014-08-27T16:39:00Z</dcterms:created>
  <dcterms:modified xsi:type="dcterms:W3CDTF">2014-08-27T16:47:00Z</dcterms:modified>
</cp:coreProperties>
</file>