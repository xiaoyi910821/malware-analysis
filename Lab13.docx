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A047E30"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5969BF11"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48D3E1E4"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038DC531"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70D2A8B6"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5C9F4BFF"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66335578"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5A62C2A5"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19D21CEB"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2CAC2935" w14:textId="77777777" w:rsidR="006E749D" w:rsidRPr="00F505EA" w:rsidRDefault="006E749D" w:rsidP="006E749D">
      <w:pPr>
        <w:spacing w:line="360" w:lineRule="auto"/>
        <w:contextualSpacing/>
        <w:jc w:val="center"/>
        <w:rPr>
          <w:rFonts w:ascii="Times New Roman" w:hAnsi="Times New Roman" w:cs="Times New Roman"/>
          <w:b/>
          <w:color w:val="09280E"/>
          <w:lang w:eastAsia="zh-CN"/>
        </w:rPr>
      </w:pPr>
    </w:p>
    <w:p w14:paraId="420EDDFE" w14:textId="51260116" w:rsidR="006E749D" w:rsidRPr="00F505EA" w:rsidRDefault="006E749D" w:rsidP="006E749D">
      <w:pPr>
        <w:spacing w:line="360" w:lineRule="auto"/>
        <w:contextualSpacing/>
        <w:jc w:val="center"/>
        <w:rPr>
          <w:rFonts w:ascii="Times New Roman" w:hAnsi="Times New Roman" w:cs="Times New Roman"/>
          <w:color w:val="000000" w:themeColor="text1"/>
        </w:rPr>
      </w:pPr>
      <w:r w:rsidRPr="00F505EA">
        <w:rPr>
          <w:rFonts w:ascii="Times New Roman" w:hAnsi="Times New Roman" w:cs="Times New Roman"/>
          <w:color w:val="000000" w:themeColor="text1"/>
        </w:rPr>
        <w:t>Xiaoyi Zhou</w:t>
      </w:r>
    </w:p>
    <w:p w14:paraId="4F6734C3" w14:textId="77777777" w:rsidR="006E749D" w:rsidRPr="00F505EA" w:rsidRDefault="006E749D" w:rsidP="006E749D">
      <w:pPr>
        <w:spacing w:line="360" w:lineRule="auto"/>
        <w:contextualSpacing/>
        <w:jc w:val="center"/>
        <w:rPr>
          <w:rFonts w:ascii="Times New Roman" w:hAnsi="Times New Roman" w:cs="Times New Roman"/>
          <w:color w:val="000000" w:themeColor="text1"/>
        </w:rPr>
      </w:pPr>
      <w:r w:rsidRPr="00F505EA">
        <w:rPr>
          <w:rFonts w:ascii="Times New Roman" w:hAnsi="Times New Roman" w:cs="Times New Roman"/>
          <w:color w:val="000000" w:themeColor="text1"/>
        </w:rPr>
        <w:t>Purdue University CIT581</w:t>
      </w:r>
    </w:p>
    <w:p w14:paraId="455FEE5D" w14:textId="77777777" w:rsidR="006E749D" w:rsidRPr="00F505EA" w:rsidRDefault="006E749D" w:rsidP="006E749D">
      <w:pPr>
        <w:spacing w:line="360" w:lineRule="auto"/>
        <w:contextualSpacing/>
        <w:jc w:val="center"/>
        <w:rPr>
          <w:rFonts w:ascii="Times New Roman" w:hAnsi="Times New Roman" w:cs="Times New Roman"/>
          <w:color w:val="000000" w:themeColor="text1"/>
        </w:rPr>
      </w:pPr>
      <w:r w:rsidRPr="00F505EA">
        <w:rPr>
          <w:rFonts w:ascii="Times New Roman" w:hAnsi="Times New Roman" w:cs="Times New Roman"/>
          <w:color w:val="000000" w:themeColor="text1"/>
        </w:rPr>
        <w:t>Malware Forensics</w:t>
      </w:r>
    </w:p>
    <w:p w14:paraId="0C48313E" w14:textId="239C6265" w:rsidR="006E749D" w:rsidRPr="00F505EA" w:rsidRDefault="006E749D" w:rsidP="006E749D">
      <w:pPr>
        <w:spacing w:line="360" w:lineRule="auto"/>
        <w:contextualSpacing/>
        <w:jc w:val="center"/>
        <w:rPr>
          <w:rFonts w:ascii="Times New Roman" w:hAnsi="Times New Roman" w:cs="Times New Roman"/>
          <w:color w:val="000000" w:themeColor="text1"/>
        </w:rPr>
      </w:pPr>
      <w:r w:rsidRPr="00F505EA">
        <w:rPr>
          <w:rFonts w:ascii="Times New Roman" w:hAnsi="Times New Roman" w:cs="Times New Roman"/>
          <w:color w:val="000000" w:themeColor="text1"/>
        </w:rPr>
        <w:t xml:space="preserve">Lab 13: </w:t>
      </w:r>
      <w:r w:rsidR="00007D4C" w:rsidRPr="00F505EA">
        <w:rPr>
          <w:rFonts w:ascii="Times New Roman" w:hAnsi="Times New Roman" w:cs="Times New Roman"/>
          <w:color w:val="000000" w:themeColor="text1"/>
        </w:rPr>
        <w:t>Data Coding</w:t>
      </w:r>
    </w:p>
    <w:p w14:paraId="4895C7A1" w14:textId="2B2B3D3D" w:rsidR="006E749D" w:rsidRPr="00F505EA" w:rsidRDefault="006E749D" w:rsidP="006E749D">
      <w:pPr>
        <w:spacing w:line="360" w:lineRule="auto"/>
        <w:contextualSpacing/>
        <w:jc w:val="center"/>
        <w:rPr>
          <w:rFonts w:ascii="Times New Roman" w:eastAsia="宋体" w:hAnsi="Times New Roman" w:cs="Times New Roman"/>
          <w:color w:val="000000" w:themeColor="text1"/>
          <w:lang w:eastAsia="zh-CN"/>
        </w:rPr>
      </w:pPr>
      <w:r w:rsidRPr="00F505EA">
        <w:rPr>
          <w:rFonts w:ascii="Times New Roman" w:hAnsi="Times New Roman" w:cs="Times New Roman"/>
          <w:color w:val="000000" w:themeColor="text1"/>
        </w:rPr>
        <w:t xml:space="preserve">Due </w:t>
      </w:r>
      <w:r w:rsidR="00D070C9" w:rsidRPr="00F505EA">
        <w:rPr>
          <w:rFonts w:ascii="Times New Roman" w:hAnsi="Times New Roman" w:cs="Times New Roman"/>
          <w:color w:val="000000" w:themeColor="text1"/>
        </w:rPr>
        <w:t>November 11</w:t>
      </w:r>
      <w:r w:rsidRPr="00F505EA">
        <w:rPr>
          <w:rFonts w:ascii="Times New Roman" w:hAnsi="Times New Roman" w:cs="Times New Roman"/>
          <w:color w:val="000000" w:themeColor="text1"/>
        </w:rPr>
        <w:t>, 2014</w:t>
      </w:r>
    </w:p>
    <w:p w14:paraId="3518367E" w14:textId="77777777" w:rsidR="006E749D" w:rsidRPr="00F505EA" w:rsidRDefault="006E749D" w:rsidP="006E749D">
      <w:pPr>
        <w:spacing w:line="360" w:lineRule="auto"/>
        <w:contextualSpacing/>
        <w:jc w:val="center"/>
        <w:rPr>
          <w:rFonts w:ascii="Times New Roman" w:hAnsi="Times New Roman" w:cs="Times New Roman"/>
          <w:color w:val="000000" w:themeColor="text1"/>
        </w:rPr>
      </w:pPr>
      <w:r w:rsidRPr="00F505EA">
        <w:rPr>
          <w:rFonts w:ascii="Times New Roman" w:hAnsi="Times New Roman" w:cs="Times New Roman"/>
          <w:color w:val="000000" w:themeColor="text1"/>
        </w:rPr>
        <w:t>Instructor: Samuel Liles</w:t>
      </w:r>
    </w:p>
    <w:p w14:paraId="54F68F6E" w14:textId="5C40EE9D" w:rsidR="00EB0C8A" w:rsidRPr="00F505EA" w:rsidRDefault="00EB0C8A" w:rsidP="007C656C">
      <w:pPr>
        <w:spacing w:line="360" w:lineRule="auto"/>
        <w:jc w:val="center"/>
        <w:rPr>
          <w:rFonts w:ascii="Times New Roman" w:hAnsi="Times New Roman" w:cs="Times New Roman"/>
          <w:b/>
          <w:color w:val="09280E"/>
          <w:lang w:eastAsia="zh-CN"/>
        </w:rPr>
      </w:pPr>
    </w:p>
    <w:p w14:paraId="40F07733" w14:textId="77777777" w:rsidR="00EB0C8A" w:rsidRPr="00F505EA" w:rsidRDefault="00EB0C8A">
      <w:pPr>
        <w:rPr>
          <w:rFonts w:ascii="Times New Roman" w:hAnsi="Times New Roman" w:cs="Times New Roman"/>
          <w:b/>
          <w:color w:val="09280E"/>
          <w:lang w:eastAsia="zh-CN"/>
        </w:rPr>
      </w:pPr>
      <w:r w:rsidRPr="00F505EA">
        <w:rPr>
          <w:rFonts w:ascii="Times New Roman" w:hAnsi="Times New Roman" w:cs="Times New Roman"/>
          <w:b/>
          <w:color w:val="09280E"/>
          <w:lang w:eastAsia="zh-CN"/>
        </w:rPr>
        <w:br w:type="page"/>
      </w:r>
    </w:p>
    <w:p w14:paraId="3EFB4BDC" w14:textId="16DD135C" w:rsidR="003D7CBF" w:rsidRPr="00F505EA" w:rsidRDefault="003D7CBF" w:rsidP="007C656C">
      <w:pPr>
        <w:spacing w:line="360" w:lineRule="auto"/>
        <w:jc w:val="center"/>
        <w:rPr>
          <w:rFonts w:ascii="Times New Roman" w:hAnsi="Times New Roman" w:cs="Times New Roman"/>
          <w:b/>
          <w:color w:val="09280E"/>
          <w:lang w:eastAsia="zh-CN"/>
        </w:rPr>
      </w:pPr>
      <w:r w:rsidRPr="00F505EA">
        <w:rPr>
          <w:rFonts w:ascii="Times New Roman" w:hAnsi="Times New Roman" w:cs="Times New Roman"/>
          <w:b/>
          <w:color w:val="09280E"/>
          <w:lang w:eastAsia="zh-CN"/>
        </w:rPr>
        <w:lastRenderedPageBreak/>
        <w:t>Abstract</w:t>
      </w:r>
    </w:p>
    <w:p w14:paraId="1B6F7012" w14:textId="10E8B8DC" w:rsidR="00BC676D" w:rsidRPr="00F505EA" w:rsidRDefault="00AA0CBE" w:rsidP="00AA0CBE">
      <w:pPr>
        <w:spacing w:line="360" w:lineRule="auto"/>
        <w:rPr>
          <w:rFonts w:ascii="Times New Roman" w:hAnsi="Times New Roman" w:cs="Times New Roman"/>
          <w:color w:val="09280E"/>
          <w:lang w:eastAsia="zh-CN"/>
        </w:rPr>
      </w:pPr>
      <w:r w:rsidRPr="00F505EA">
        <w:rPr>
          <w:rFonts w:ascii="Times New Roman" w:hAnsi="Times New Roman" w:cs="Times New Roman"/>
          <w:b/>
          <w:color w:val="09280E"/>
          <w:lang w:eastAsia="zh-CN"/>
        </w:rPr>
        <w:tab/>
      </w:r>
      <w:r w:rsidRPr="00F505EA">
        <w:rPr>
          <w:rFonts w:ascii="Times New Roman" w:hAnsi="Times New Roman" w:cs="Times New Roman"/>
          <w:color w:val="09280E"/>
          <w:lang w:eastAsia="zh-CN"/>
        </w:rPr>
        <w:t>This lab focus</w:t>
      </w:r>
      <w:r w:rsidR="00DA2F58" w:rsidRPr="00F505EA">
        <w:rPr>
          <w:rFonts w:ascii="Times New Roman" w:hAnsi="Times New Roman" w:cs="Times New Roman"/>
          <w:color w:val="09280E"/>
          <w:lang w:eastAsia="zh-CN"/>
        </w:rPr>
        <w:t>es</w:t>
      </w:r>
      <w:r w:rsidRPr="00F505EA">
        <w:rPr>
          <w:rFonts w:ascii="Times New Roman" w:hAnsi="Times New Roman" w:cs="Times New Roman"/>
          <w:color w:val="09280E"/>
          <w:lang w:eastAsia="zh-CN"/>
        </w:rPr>
        <w:t xml:space="preserve"> on how to decrypt the encrypted data</w:t>
      </w:r>
      <w:r w:rsidR="00DA2F58" w:rsidRPr="00F505EA">
        <w:rPr>
          <w:rFonts w:ascii="Times New Roman" w:hAnsi="Times New Roman" w:cs="Times New Roman"/>
          <w:color w:val="09280E"/>
          <w:lang w:eastAsia="zh-CN"/>
        </w:rPr>
        <w:t>. However the encryption cipher is difficult to write by an algorithm or program.</w:t>
      </w:r>
      <w:r w:rsidR="00FA7E42" w:rsidRPr="00F505EA">
        <w:rPr>
          <w:rFonts w:ascii="Times New Roman" w:hAnsi="Times New Roman" w:cs="Times New Roman"/>
          <w:color w:val="09280E"/>
          <w:lang w:eastAsia="zh-CN"/>
        </w:rPr>
        <w:t xml:space="preserve"> </w:t>
      </w:r>
      <w:r w:rsidR="001F3109" w:rsidRPr="00F505EA">
        <w:rPr>
          <w:rFonts w:ascii="Times New Roman" w:hAnsi="Times New Roman" w:cs="Times New Roman"/>
          <w:color w:val="09280E"/>
          <w:lang w:eastAsia="zh-CN"/>
        </w:rPr>
        <w:t>Sometime even though the plugins don't work, we can still detect and determine the cipher for example when the malware uses XOR or base64</w:t>
      </w:r>
      <w:r w:rsidR="000713D1" w:rsidRPr="00F505EA">
        <w:rPr>
          <w:rFonts w:ascii="Times New Roman" w:hAnsi="Times New Roman" w:cs="Times New Roman"/>
          <w:color w:val="09280E"/>
          <w:lang w:eastAsia="zh-CN"/>
        </w:rPr>
        <w:t xml:space="preserve"> </w:t>
      </w:r>
      <w:r w:rsidR="001F3109" w:rsidRPr="00F505EA">
        <w:rPr>
          <w:rFonts w:ascii="Times New Roman" w:hAnsi="Times New Roman" w:cs="Times New Roman"/>
          <w:color w:val="09280E"/>
          <w:lang w:eastAsia="zh-CN"/>
        </w:rPr>
        <w:t xml:space="preserve">(standard or customized). </w:t>
      </w:r>
      <w:r w:rsidR="000713D1" w:rsidRPr="00F505EA">
        <w:rPr>
          <w:rFonts w:ascii="Times New Roman" w:hAnsi="Times New Roman" w:cs="Times New Roman"/>
          <w:color w:val="09280E"/>
          <w:lang w:eastAsia="zh-CN"/>
        </w:rPr>
        <w:t xml:space="preserve">At Lab13-3, the malware uses AES which is a little bit difficult to detect. But if the user is familiar with the schema of AES cipher, it is still possible to determine. </w:t>
      </w:r>
    </w:p>
    <w:p w14:paraId="4B088CD7" w14:textId="3E006240" w:rsidR="00D730F6" w:rsidRPr="00F505EA" w:rsidRDefault="00D730F6" w:rsidP="00AA0CBE">
      <w:pPr>
        <w:spacing w:line="360" w:lineRule="auto"/>
        <w:rPr>
          <w:rFonts w:ascii="Times New Roman" w:hAnsi="Times New Roman" w:cs="Times New Roman"/>
          <w:color w:val="09280E"/>
          <w:lang w:eastAsia="zh-CN"/>
        </w:rPr>
      </w:pPr>
      <w:r w:rsidRPr="00F505EA">
        <w:rPr>
          <w:rFonts w:ascii="Times New Roman" w:hAnsi="Times New Roman" w:cs="Times New Roman"/>
          <w:color w:val="09280E"/>
          <w:lang w:eastAsia="zh-CN"/>
        </w:rPr>
        <w:tab/>
        <w:t xml:space="preserve">The decryption process is difficult if the user only relies on algorithm. </w:t>
      </w:r>
      <w:r w:rsidR="00912C6C" w:rsidRPr="00F505EA">
        <w:rPr>
          <w:rFonts w:ascii="Times New Roman" w:hAnsi="Times New Roman" w:cs="Times New Roman"/>
          <w:color w:val="09280E"/>
          <w:lang w:eastAsia="zh-CN"/>
        </w:rPr>
        <w:t>OllyDbg</w:t>
      </w:r>
      <w:r w:rsidRPr="00F505EA">
        <w:rPr>
          <w:rFonts w:ascii="Times New Roman" w:hAnsi="Times New Roman" w:cs="Times New Roman"/>
          <w:color w:val="09280E"/>
          <w:lang w:eastAsia="zh-CN"/>
        </w:rPr>
        <w:t xml:space="preserve"> provides an effective way to decrypt cipher especially when the cipher is XOR because double XOR means plaintext. I don't think the same method could be applied to other ciphers except XOR. </w:t>
      </w:r>
      <w:r w:rsidR="00D44C14" w:rsidRPr="00F505EA">
        <w:rPr>
          <w:rFonts w:ascii="Times New Roman" w:hAnsi="Times New Roman" w:cs="Times New Roman"/>
          <w:color w:val="09280E"/>
          <w:lang w:eastAsia="zh-CN"/>
        </w:rPr>
        <w:t>For example we cannot base64 or complicated DES/AES.</w:t>
      </w:r>
      <w:r w:rsidR="00C87200" w:rsidRPr="00F505EA">
        <w:rPr>
          <w:rFonts w:ascii="Times New Roman" w:hAnsi="Times New Roman" w:cs="Times New Roman"/>
          <w:color w:val="09280E"/>
          <w:lang w:eastAsia="zh-CN"/>
        </w:rPr>
        <w:t xml:space="preserve"> This Lab help review the previous cryptography knowledge that I almost forgot. </w:t>
      </w:r>
    </w:p>
    <w:p w14:paraId="377ECF22" w14:textId="121FB696" w:rsidR="003D7CBF" w:rsidRPr="00F505EA" w:rsidRDefault="003D7CBF">
      <w:pPr>
        <w:rPr>
          <w:rFonts w:ascii="Times New Roman" w:hAnsi="Times New Roman" w:cs="Times New Roman"/>
          <w:b/>
          <w:color w:val="09280E"/>
          <w:lang w:eastAsia="zh-CN"/>
        </w:rPr>
      </w:pPr>
      <w:r w:rsidRPr="00F505EA">
        <w:rPr>
          <w:rFonts w:ascii="Times New Roman" w:hAnsi="Times New Roman" w:cs="Times New Roman"/>
          <w:b/>
          <w:color w:val="09280E"/>
          <w:lang w:eastAsia="zh-CN"/>
        </w:rPr>
        <w:br w:type="page"/>
      </w:r>
    </w:p>
    <w:p w14:paraId="18C375FB" w14:textId="499A175B" w:rsidR="00F0687B" w:rsidRPr="00F505EA" w:rsidRDefault="00183929" w:rsidP="007C656C">
      <w:pPr>
        <w:spacing w:line="360" w:lineRule="auto"/>
        <w:jc w:val="center"/>
        <w:rPr>
          <w:rFonts w:ascii="Times New Roman" w:hAnsi="Times New Roman" w:cs="Times New Roman"/>
          <w:b/>
          <w:color w:val="09280E"/>
          <w:lang w:eastAsia="zh-CN"/>
        </w:rPr>
      </w:pPr>
      <w:r w:rsidRPr="00F505EA">
        <w:rPr>
          <w:rFonts w:ascii="Times New Roman" w:hAnsi="Times New Roman" w:cs="Times New Roman"/>
          <w:b/>
          <w:color w:val="09280E"/>
          <w:lang w:eastAsia="zh-CN"/>
        </w:rPr>
        <w:t>Lab13-01</w:t>
      </w:r>
    </w:p>
    <w:p w14:paraId="1D91CCDE" w14:textId="77777777" w:rsidR="00183929" w:rsidRPr="00F505EA" w:rsidRDefault="00183929" w:rsidP="007C656C">
      <w:pPr>
        <w:spacing w:line="360" w:lineRule="auto"/>
        <w:jc w:val="center"/>
        <w:rPr>
          <w:rFonts w:ascii="Times New Roman" w:eastAsia="宋体" w:hAnsi="Times New Roman" w:cs="Times New Roman"/>
          <w:b/>
          <w:color w:val="09280E"/>
          <w:lang w:eastAsia="zh-CN"/>
        </w:rPr>
      </w:pPr>
      <w:r w:rsidRPr="00F505EA">
        <w:rPr>
          <w:rFonts w:ascii="Times New Roman" w:hAnsi="Times New Roman" w:cs="Times New Roman"/>
          <w:b/>
          <w:color w:val="09280E"/>
          <w:lang w:eastAsia="zh-CN"/>
        </w:rPr>
        <w:t>Steps of Process</w:t>
      </w:r>
    </w:p>
    <w:p w14:paraId="61F61FDC" w14:textId="078F50D4" w:rsidR="00C2607C" w:rsidRPr="00F505EA" w:rsidRDefault="009105B2"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r w:rsidR="00E517C7" w:rsidRPr="00F505EA">
        <w:rPr>
          <w:rFonts w:ascii="Times New Roman" w:eastAsia="宋体" w:hAnsi="Times New Roman" w:cs="Times New Roman"/>
          <w:color w:val="09280E"/>
          <w:lang w:eastAsia="zh-CN"/>
        </w:rPr>
        <w:t xml:space="preserve">This malware </w:t>
      </w:r>
      <w:r w:rsidR="00C2607C" w:rsidRPr="00F505EA">
        <w:rPr>
          <w:rFonts w:ascii="Times New Roman" w:eastAsia="宋体" w:hAnsi="Times New Roman" w:cs="Times New Roman"/>
          <w:color w:val="09280E"/>
          <w:lang w:eastAsia="zh-CN"/>
        </w:rPr>
        <w:t>contains encr</w:t>
      </w:r>
      <w:r w:rsidR="00E7212A" w:rsidRPr="00F505EA">
        <w:rPr>
          <w:rFonts w:ascii="Times New Roman" w:eastAsia="宋体" w:hAnsi="Times New Roman" w:cs="Times New Roman"/>
          <w:color w:val="09280E"/>
          <w:lang w:eastAsia="zh-CN"/>
        </w:rPr>
        <w:t>ypted information because VirusT</w:t>
      </w:r>
      <w:r w:rsidR="00C2607C" w:rsidRPr="00F505EA">
        <w:rPr>
          <w:rFonts w:ascii="Times New Roman" w:eastAsia="宋体" w:hAnsi="Times New Roman" w:cs="Times New Roman"/>
          <w:color w:val="09280E"/>
          <w:lang w:eastAsia="zh-CN"/>
        </w:rPr>
        <w:t>otal has detected Malware-Cryptor.InstallCore.1. First we examine the imports and exports. This malware intends to intercept with Internet because we can notice a lot of Internet indicator such as gethostname, WSASta</w:t>
      </w:r>
      <w:r w:rsidR="00EB04A1" w:rsidRPr="00F505EA">
        <w:rPr>
          <w:rFonts w:ascii="Times New Roman" w:eastAsia="宋体" w:hAnsi="Times New Roman" w:cs="Times New Roman"/>
          <w:color w:val="09280E"/>
          <w:lang w:eastAsia="zh-CN"/>
        </w:rPr>
        <w:t>rtup, InternetReadFile and etc. Besides the Internet indicator, we also noticed FindResourceFile and LoadResourceFile which means the malware has a PEfile at resource section. To guess the purpose of the malware, I use string and made a conclusion that this malware is not powerful because I didn't see a lot of memory mapping neither loading (unloading) driver operations. So we can try to run this malware and see the details.</w:t>
      </w:r>
    </w:p>
    <w:p w14:paraId="3A31137D" w14:textId="68C8F064" w:rsidR="00C2607C" w:rsidRPr="00F505EA" w:rsidRDefault="00C2607C"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5A02A7F6" wp14:editId="258C4A14">
            <wp:extent cx="2531533" cy="1686235"/>
            <wp:effectExtent l="0" t="0" r="8890" b="0"/>
            <wp:docPr id="2" name="Picture 2" descr="Mac:Users:xiaoyizhou:Desktop:Screen Shot 2014-11-09 at 11.19.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esktop:Screen Shot 2014-11-09 at 11.19.4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533" cy="1686235"/>
                    </a:xfrm>
                    <a:prstGeom prst="rect">
                      <a:avLst/>
                    </a:prstGeom>
                    <a:noFill/>
                    <a:ln>
                      <a:noFill/>
                    </a:ln>
                  </pic:spPr>
                </pic:pic>
              </a:graphicData>
            </a:graphic>
          </wp:inline>
        </w:drawing>
      </w:r>
      <w:r w:rsidRPr="00F505EA">
        <w:rPr>
          <w:rFonts w:ascii="Times New Roman" w:eastAsia="宋体" w:hAnsi="Times New Roman" w:cs="Times New Roman"/>
          <w:noProof/>
          <w:color w:val="09280E"/>
        </w:rPr>
        <w:drawing>
          <wp:inline distT="0" distB="0" distL="0" distR="0" wp14:anchorId="2578FB38" wp14:editId="6774E8C8">
            <wp:extent cx="2286000" cy="1577501"/>
            <wp:effectExtent l="0" t="0" r="0" b="0"/>
            <wp:docPr id="3" name="Picture 3" descr="Mac:Users:xiaoyizhou:Desktop:Screen Shot 2014-11-09 at 11.25.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esktop:Screen Shot 2014-11-09 at 11.25.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496" cy="1577843"/>
                    </a:xfrm>
                    <a:prstGeom prst="rect">
                      <a:avLst/>
                    </a:prstGeom>
                    <a:noFill/>
                    <a:ln>
                      <a:noFill/>
                    </a:ln>
                  </pic:spPr>
                </pic:pic>
              </a:graphicData>
            </a:graphic>
          </wp:inline>
        </w:drawing>
      </w:r>
    </w:p>
    <w:p w14:paraId="07C570B7" w14:textId="26BDC306" w:rsidR="00C2607C" w:rsidRPr="00F505EA" w:rsidRDefault="00737322" w:rsidP="00737322">
      <w:pPr>
        <w:tabs>
          <w:tab w:val="left" w:pos="7613"/>
        </w:tabs>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p>
    <w:p w14:paraId="0B29E9AC" w14:textId="11FA323F" w:rsidR="00C2607C" w:rsidRPr="00F505EA" w:rsidRDefault="004F54B7"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Since I already realized that the malware intercepts with Internet, I use </w:t>
      </w:r>
      <w:r w:rsidR="00F4483E" w:rsidRPr="00F505EA">
        <w:rPr>
          <w:rFonts w:ascii="Times New Roman" w:eastAsia="宋体" w:hAnsi="Times New Roman" w:cs="Times New Roman"/>
          <w:color w:val="09280E"/>
          <w:lang w:eastAsia="zh-CN"/>
        </w:rPr>
        <w:t xml:space="preserve">apateDNS, ZenMap, </w:t>
      </w:r>
      <w:r w:rsidRPr="00F505EA">
        <w:rPr>
          <w:rFonts w:ascii="Times New Roman" w:eastAsia="宋体" w:hAnsi="Times New Roman" w:cs="Times New Roman"/>
          <w:color w:val="09280E"/>
          <w:lang w:eastAsia="zh-CN"/>
        </w:rPr>
        <w:t xml:space="preserve">and netcat to listen on port 80. </w:t>
      </w:r>
      <w:r w:rsidR="00B23441" w:rsidRPr="00F505EA">
        <w:rPr>
          <w:rFonts w:ascii="Times New Roman" w:eastAsia="宋体" w:hAnsi="Times New Roman" w:cs="Times New Roman"/>
          <w:color w:val="09280E"/>
          <w:lang w:eastAsia="zh-CN"/>
        </w:rPr>
        <w:t xml:space="preserve">The result if very interesting because I didn't notice the host address and the beacon after GET command at strings. Therefore the host name and beacon string might be encrypted. I noticed </w:t>
      </w:r>
      <w:r w:rsidR="00515EB0" w:rsidRPr="00F505EA">
        <w:rPr>
          <w:rFonts w:ascii="Times New Roman" w:eastAsia="宋体" w:hAnsi="Times New Roman" w:cs="Times New Roman"/>
          <w:color w:val="09280E"/>
          <w:lang w:eastAsia="zh-CN"/>
        </w:rPr>
        <w:t>user-agent at string so it is a plaintext.</w:t>
      </w:r>
      <w:r w:rsidR="007935C4" w:rsidRPr="00F505EA">
        <w:rPr>
          <w:rFonts w:ascii="Times New Roman" w:eastAsia="宋体" w:hAnsi="Times New Roman" w:cs="Times New Roman"/>
          <w:color w:val="09280E"/>
          <w:lang w:eastAsia="zh-CN"/>
        </w:rPr>
        <w:t xml:space="preserve"> </w:t>
      </w:r>
    </w:p>
    <w:p w14:paraId="342C5FC9" w14:textId="39A38E53" w:rsidR="005E4CBE" w:rsidRPr="00F505EA" w:rsidRDefault="005E4CBE"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75768E60" wp14:editId="6A1ACFC2">
            <wp:extent cx="4671695" cy="1981112"/>
            <wp:effectExtent l="0" t="0" r="1905" b="635"/>
            <wp:docPr id="5" name="Picture 5" descr="Mac:Users:xiaoyizhou:Google Drive:CF of malware:Chapter_13L:net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Google Drive:CF of malware:Chapter_13L:net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04" cy="1982430"/>
                    </a:xfrm>
                    <a:prstGeom prst="rect">
                      <a:avLst/>
                    </a:prstGeom>
                    <a:noFill/>
                    <a:ln>
                      <a:noFill/>
                    </a:ln>
                  </pic:spPr>
                </pic:pic>
              </a:graphicData>
            </a:graphic>
          </wp:inline>
        </w:drawing>
      </w:r>
    </w:p>
    <w:p w14:paraId="1D89D098" w14:textId="1CE312BA" w:rsidR="009105B2" w:rsidRPr="00F505EA" w:rsidRDefault="009105B2" w:rsidP="009105B2">
      <w:pPr>
        <w:spacing w:line="360" w:lineRule="auto"/>
        <w:jc w:val="both"/>
        <w:rPr>
          <w:rFonts w:ascii="Times New Roman" w:eastAsia="宋体" w:hAnsi="Times New Roman" w:cs="Times New Roman"/>
          <w:color w:val="09280E"/>
          <w:lang w:eastAsia="zh-CN"/>
        </w:rPr>
      </w:pPr>
    </w:p>
    <w:p w14:paraId="33D6F513" w14:textId="1DB3CE12" w:rsidR="00351B19" w:rsidRPr="00F505EA" w:rsidRDefault="00C11AD5"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r w:rsidR="00351B19" w:rsidRPr="00F505EA">
        <w:rPr>
          <w:rFonts w:ascii="Times New Roman" w:eastAsia="宋体" w:hAnsi="Times New Roman" w:cs="Times New Roman"/>
          <w:color w:val="09280E"/>
          <w:lang w:eastAsia="zh-CN"/>
        </w:rPr>
        <w:t>We put the malware into IDA Pro.</w:t>
      </w:r>
      <w:r w:rsidR="00AD32CB" w:rsidRPr="00F505EA">
        <w:rPr>
          <w:rFonts w:ascii="Times New Roman" w:eastAsia="宋体" w:hAnsi="Times New Roman" w:cs="Times New Roman"/>
          <w:noProof/>
          <w:color w:val="09280E"/>
        </w:rPr>
        <w:t xml:space="preserve"> </w:t>
      </w:r>
      <w:r w:rsidR="00AD32CB" w:rsidRPr="00F505EA">
        <w:rPr>
          <w:rFonts w:ascii="Times New Roman" w:eastAsia="宋体" w:hAnsi="Times New Roman" w:cs="Times New Roman"/>
          <w:noProof/>
          <w:color w:val="09280E"/>
        </w:rPr>
        <w:drawing>
          <wp:inline distT="0" distB="0" distL="0" distR="0" wp14:anchorId="40257C0A" wp14:editId="79146000">
            <wp:extent cx="4330914" cy="2700867"/>
            <wp:effectExtent l="0" t="0" r="0" b="0"/>
            <wp:docPr id="1" name="Picture 1" descr="Mac:Users:xiaoyizhou:Desktop:Screen Shot 2014-11-09 at 10.3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1-09 at 10.35.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4198" cy="2702915"/>
                    </a:xfrm>
                    <a:prstGeom prst="rect">
                      <a:avLst/>
                    </a:prstGeom>
                    <a:noFill/>
                    <a:ln>
                      <a:noFill/>
                    </a:ln>
                  </pic:spPr>
                </pic:pic>
              </a:graphicData>
            </a:graphic>
          </wp:inline>
        </w:drawing>
      </w:r>
      <w:r w:rsidR="00351B19" w:rsidRPr="00F505EA">
        <w:rPr>
          <w:rFonts w:ascii="Times New Roman" w:eastAsia="宋体" w:hAnsi="Times New Roman" w:cs="Times New Roman"/>
          <w:color w:val="09280E"/>
          <w:lang w:eastAsia="zh-CN"/>
        </w:rPr>
        <w:t xml:space="preserve"> The goal is to find any cipher indicator and decrypt it. </w:t>
      </w:r>
      <w:r w:rsidR="00B34BAF" w:rsidRPr="00F505EA">
        <w:rPr>
          <w:rFonts w:ascii="Times New Roman" w:eastAsia="宋体" w:hAnsi="Times New Roman" w:cs="Times New Roman"/>
          <w:color w:val="09280E"/>
          <w:lang w:eastAsia="zh-CN"/>
        </w:rPr>
        <w:t xml:space="preserve">The first function at main function is sub_401300. This function is right before WSAStartup. </w:t>
      </w:r>
      <w:r w:rsidR="007963F7" w:rsidRPr="00F505EA">
        <w:rPr>
          <w:rFonts w:ascii="Times New Roman" w:eastAsia="宋体" w:hAnsi="Times New Roman" w:cs="Times New Roman"/>
          <w:color w:val="09280E"/>
          <w:lang w:eastAsia="zh-CN"/>
        </w:rPr>
        <w:t>The return value of sub_401300 is lpWSAData that contain the operations of window socket implementation. Therefore</w:t>
      </w:r>
      <w:r w:rsidR="00241322" w:rsidRPr="00F505EA">
        <w:rPr>
          <w:rFonts w:ascii="Times New Roman" w:eastAsia="宋体" w:hAnsi="Times New Roman" w:cs="Times New Roman"/>
          <w:color w:val="09280E"/>
          <w:lang w:eastAsia="zh-CN"/>
        </w:rPr>
        <w:t xml:space="preserve"> we can guess the purpose of sub_401300 is to find the domain address and resolve Internet command.</w:t>
      </w:r>
      <w:r w:rsidR="006052A1" w:rsidRPr="00F505EA">
        <w:rPr>
          <w:rFonts w:ascii="Times New Roman" w:eastAsia="宋体" w:hAnsi="Times New Roman" w:cs="Times New Roman"/>
          <w:color w:val="09280E"/>
          <w:lang w:eastAsia="zh-CN"/>
        </w:rPr>
        <w:t xml:space="preserve"> I rename sub_401300 as </w:t>
      </w:r>
      <w:r w:rsidR="00B422D5" w:rsidRPr="00F505EA">
        <w:rPr>
          <w:rFonts w:ascii="Times New Roman" w:eastAsia="宋体" w:hAnsi="Times New Roman" w:cs="Times New Roman"/>
          <w:color w:val="09280E"/>
          <w:lang w:eastAsia="zh-CN"/>
        </w:rPr>
        <w:t>WSA_Struct</w:t>
      </w:r>
      <w:r w:rsidR="007E3E7E" w:rsidRPr="00F505EA">
        <w:rPr>
          <w:rFonts w:ascii="Times New Roman" w:eastAsia="宋体" w:hAnsi="Times New Roman" w:cs="Times New Roman"/>
          <w:color w:val="09280E"/>
          <w:lang w:eastAsia="zh-CN"/>
        </w:rPr>
        <w:t>.</w:t>
      </w:r>
      <w:r w:rsidR="00F34822" w:rsidRPr="00F505EA">
        <w:rPr>
          <w:rFonts w:ascii="Times New Roman" w:eastAsia="宋体" w:hAnsi="Times New Roman" w:cs="Times New Roman"/>
          <w:color w:val="09280E"/>
          <w:lang w:eastAsia="zh-CN"/>
        </w:rPr>
        <w:t xml:space="preserve"> Double click on it and I found that the first purpose is to free the PEfile at recourse section. </w:t>
      </w:r>
      <w:r w:rsidR="0061783A" w:rsidRPr="00F505EA">
        <w:rPr>
          <w:rFonts w:ascii="Times New Roman" w:eastAsia="宋体" w:hAnsi="Times New Roman" w:cs="Times New Roman"/>
          <w:color w:val="09280E"/>
          <w:lang w:eastAsia="zh-CN"/>
        </w:rPr>
        <w:t xml:space="preserve">The program calls FindResourceA, SizeofResource, LoadResource and LockResource to find the resource and pass the section pointer to eax. </w:t>
      </w:r>
      <w:r w:rsidR="00C804DB" w:rsidRPr="00F505EA">
        <w:rPr>
          <w:rFonts w:ascii="Times New Roman" w:eastAsia="宋体" w:hAnsi="Times New Roman" w:cs="Times New Roman"/>
          <w:color w:val="09280E"/>
          <w:lang w:eastAsia="zh-CN"/>
        </w:rPr>
        <w:t xml:space="preserve">The pointer then is passed to edx and being a parameter at sub_401190. </w:t>
      </w:r>
      <w:r w:rsidR="00655387" w:rsidRPr="00F505EA">
        <w:rPr>
          <w:rFonts w:ascii="Times New Roman" w:eastAsia="宋体" w:hAnsi="Times New Roman" w:cs="Times New Roman"/>
          <w:color w:val="09280E"/>
          <w:lang w:eastAsia="zh-CN"/>
        </w:rPr>
        <w:t>At sub_401190, I noticed a key operation "XOR" with cipher key 0x3B. It could be the cipher that decrypts the information at resource section.</w:t>
      </w:r>
      <w:r w:rsidR="00BA4A50" w:rsidRPr="00F505EA">
        <w:rPr>
          <w:rFonts w:ascii="Times New Roman" w:eastAsia="宋体" w:hAnsi="Times New Roman" w:cs="Times New Roman"/>
          <w:color w:val="09280E"/>
          <w:lang w:eastAsia="zh-CN"/>
        </w:rPr>
        <w:t xml:space="preserve"> I rename sub_401190 as Cipher.</w:t>
      </w:r>
      <w:r w:rsidR="0012789A" w:rsidRPr="00F505EA">
        <w:rPr>
          <w:rFonts w:ascii="Times New Roman" w:eastAsia="宋体" w:hAnsi="Times New Roman" w:cs="Times New Roman"/>
          <w:color w:val="09280E"/>
          <w:lang w:eastAsia="zh-CN"/>
        </w:rPr>
        <w:t xml:space="preserve"> The loop at Cipher starts at 0x40119D and ends at 0x4011C3. </w:t>
      </w:r>
      <w:r w:rsidR="007D6895" w:rsidRPr="00F505EA">
        <w:rPr>
          <w:rFonts w:ascii="Times New Roman" w:eastAsia="宋体" w:hAnsi="Times New Roman" w:cs="Times New Roman"/>
          <w:color w:val="09280E"/>
          <w:lang w:eastAsia="zh-CN"/>
        </w:rPr>
        <w:t xml:space="preserve">eax is counter that increases by one each time the cipher is implemented. </w:t>
      </w:r>
      <w:r w:rsidR="009E7298" w:rsidRPr="00F505EA">
        <w:rPr>
          <w:rFonts w:ascii="Times New Roman" w:eastAsia="宋体" w:hAnsi="Times New Roman" w:cs="Times New Roman"/>
          <w:color w:val="09280E"/>
          <w:lang w:eastAsia="zh-CN"/>
        </w:rPr>
        <w:t>If the number of counter is greater than the length of ciphertext, then the loop will break.</w:t>
      </w:r>
      <w:r w:rsidR="00B833B7" w:rsidRPr="00F505EA">
        <w:rPr>
          <w:rFonts w:ascii="Times New Roman" w:eastAsia="宋体" w:hAnsi="Times New Roman" w:cs="Times New Roman"/>
          <w:color w:val="09280E"/>
          <w:lang w:eastAsia="zh-CN"/>
        </w:rPr>
        <w:t xml:space="preserve"> To decrypt the information, first we need to extract the PEfile from resource section. </w:t>
      </w:r>
      <w:r w:rsidR="00F03845" w:rsidRPr="00F505EA">
        <w:rPr>
          <w:rFonts w:ascii="Times New Roman" w:eastAsia="宋体" w:hAnsi="Times New Roman" w:cs="Times New Roman"/>
          <w:color w:val="09280E"/>
          <w:lang w:eastAsia="zh-CN"/>
        </w:rPr>
        <w:t>Second we decrypt it at WinHex.</w:t>
      </w:r>
    </w:p>
    <w:p w14:paraId="77666371" w14:textId="409BD172" w:rsidR="0049126C" w:rsidRPr="00F505EA" w:rsidRDefault="00F5737B"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791D9DD7" wp14:editId="40560F75">
            <wp:extent cx="5478145" cy="508000"/>
            <wp:effectExtent l="0" t="0" r="8255" b="0"/>
            <wp:docPr id="4" name="Picture 4" descr="Mac:Users:xiaoyizhou:Google Drive:CF of malware:Chapter_13L:ciphe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Google Drive:CF of malware:Chapter_13L:cipherd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508000"/>
                    </a:xfrm>
                    <a:prstGeom prst="rect">
                      <a:avLst/>
                    </a:prstGeom>
                    <a:noFill/>
                    <a:ln>
                      <a:noFill/>
                    </a:ln>
                  </pic:spPr>
                </pic:pic>
              </a:graphicData>
            </a:graphic>
          </wp:inline>
        </w:drawing>
      </w:r>
    </w:p>
    <w:p w14:paraId="34BEE95E" w14:textId="65E23FC2" w:rsidR="00F5737B" w:rsidRPr="00F505EA" w:rsidRDefault="00F5737B"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23ECDBC7" wp14:editId="4620BAA1">
            <wp:extent cx="4951065" cy="609600"/>
            <wp:effectExtent l="0" t="0" r="2540" b="0"/>
            <wp:docPr id="6" name="Picture 6" descr="Mac:Users:xiaoyizhou:Google Drive:CF of malware:Chapter_13L: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Google Drive:CF of malware:Chapter_13L:d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609838"/>
                    </a:xfrm>
                    <a:prstGeom prst="rect">
                      <a:avLst/>
                    </a:prstGeom>
                    <a:noFill/>
                    <a:ln>
                      <a:noFill/>
                    </a:ln>
                  </pic:spPr>
                </pic:pic>
              </a:graphicData>
            </a:graphic>
          </wp:inline>
        </w:drawing>
      </w:r>
    </w:p>
    <w:p w14:paraId="6C03A327" w14:textId="2428CB38" w:rsidR="00F03845" w:rsidRPr="00F505EA" w:rsidRDefault="00F03845"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The above result is the plain</w:t>
      </w:r>
      <w:r w:rsidR="00886E46" w:rsidRPr="00F505EA">
        <w:rPr>
          <w:rFonts w:ascii="Times New Roman" w:eastAsia="宋体" w:hAnsi="Times New Roman" w:cs="Times New Roman"/>
          <w:color w:val="09280E"/>
          <w:lang w:eastAsia="zh-CN"/>
        </w:rPr>
        <w:t xml:space="preserve">text. Also, I notice the ciphertext at strings. </w:t>
      </w:r>
    </w:p>
    <w:p w14:paraId="19919AA6" w14:textId="53D0B040" w:rsidR="008D3042" w:rsidRPr="00F505EA" w:rsidRDefault="008D3042"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After the program get the host address, it will sleep for few seconds and call sub_4011C9</w:t>
      </w:r>
      <w:r w:rsidR="00A97B4E" w:rsidRPr="00F505EA">
        <w:rPr>
          <w:rFonts w:ascii="Times New Roman" w:eastAsia="宋体" w:hAnsi="Times New Roman" w:cs="Times New Roman"/>
          <w:color w:val="09280E"/>
          <w:lang w:eastAsia="zh-CN"/>
        </w:rPr>
        <w:t xml:space="preserve">. </w:t>
      </w:r>
      <w:r w:rsidR="005D200F" w:rsidRPr="00F505EA">
        <w:rPr>
          <w:rFonts w:ascii="Times New Roman" w:eastAsia="宋体" w:hAnsi="Times New Roman" w:cs="Times New Roman"/>
          <w:color w:val="09280E"/>
          <w:lang w:eastAsia="zh-CN"/>
        </w:rPr>
        <w:t xml:space="preserve">Most of Internet indicators are at sub_4011C9. Therefore I guess the purpose of this function is to use Internet command to </w:t>
      </w:r>
      <w:r w:rsidR="00DE5D56" w:rsidRPr="00F505EA">
        <w:rPr>
          <w:rFonts w:ascii="Times New Roman" w:eastAsia="宋体" w:hAnsi="Times New Roman" w:cs="Times New Roman"/>
          <w:color w:val="09280E"/>
          <w:lang w:eastAsia="zh-CN"/>
        </w:rPr>
        <w:t>send request from Int</w:t>
      </w:r>
      <w:r w:rsidR="00233026" w:rsidRPr="00F505EA">
        <w:rPr>
          <w:rFonts w:ascii="Times New Roman" w:eastAsia="宋体" w:hAnsi="Times New Roman" w:cs="Times New Roman"/>
          <w:color w:val="09280E"/>
          <w:lang w:eastAsia="zh-CN"/>
        </w:rPr>
        <w:t>ernet. I rename it as Internet_c</w:t>
      </w:r>
      <w:r w:rsidR="00DE5D56" w:rsidRPr="00F505EA">
        <w:rPr>
          <w:rFonts w:ascii="Times New Roman" w:eastAsia="宋体" w:hAnsi="Times New Roman" w:cs="Times New Roman"/>
          <w:color w:val="09280E"/>
          <w:lang w:eastAsia="zh-CN"/>
        </w:rPr>
        <w:t>md.</w:t>
      </w:r>
      <w:r w:rsidR="00531EF2" w:rsidRPr="00F505EA">
        <w:rPr>
          <w:rFonts w:ascii="Times New Roman" w:eastAsia="宋体" w:hAnsi="Times New Roman" w:cs="Times New Roman"/>
          <w:color w:val="09280E"/>
          <w:lang w:eastAsia="zh-CN"/>
        </w:rPr>
        <w:t xml:space="preserve"> </w:t>
      </w:r>
      <w:r w:rsidR="005D3C70" w:rsidRPr="00F505EA">
        <w:rPr>
          <w:rFonts w:ascii="Times New Roman" w:eastAsia="宋体" w:hAnsi="Times New Roman" w:cs="Times New Roman"/>
          <w:color w:val="09280E"/>
          <w:lang w:eastAsia="zh-CN"/>
        </w:rPr>
        <w:t xml:space="preserve">Double click on it and I can notice the user-agent string Mozilla/4.0. The user-agent string is shown as plaintext like I mentioned before. </w:t>
      </w:r>
      <w:r w:rsidR="003278AD" w:rsidRPr="00F505EA">
        <w:rPr>
          <w:rFonts w:ascii="Times New Roman" w:eastAsia="宋体" w:hAnsi="Times New Roman" w:cs="Times New Roman"/>
          <w:color w:val="09280E"/>
          <w:lang w:eastAsia="zh-CN"/>
        </w:rPr>
        <w:t>The next important function call is gethostname</w:t>
      </w:r>
      <w:r w:rsidR="00564397" w:rsidRPr="00F505EA">
        <w:rPr>
          <w:rFonts w:ascii="Times New Roman" w:eastAsia="宋体" w:hAnsi="Times New Roman" w:cs="Times New Roman"/>
          <w:color w:val="09280E"/>
          <w:lang w:eastAsia="zh-CN"/>
        </w:rPr>
        <w:t xml:space="preserve"> that takes length and name pointer as parameter. Here th</w:t>
      </w:r>
      <w:r w:rsidR="00711F5E" w:rsidRPr="00F505EA">
        <w:rPr>
          <w:rFonts w:ascii="Times New Roman" w:eastAsia="宋体" w:hAnsi="Times New Roman" w:cs="Times New Roman"/>
          <w:color w:val="09280E"/>
          <w:lang w:eastAsia="zh-CN"/>
        </w:rPr>
        <w:t xml:space="preserve">e name pointer is stored at ebp which is </w:t>
      </w:r>
      <w:r w:rsidR="00311083" w:rsidRPr="00F505EA">
        <w:rPr>
          <w:rFonts w:ascii="Times New Roman" w:eastAsia="宋体" w:hAnsi="Times New Roman" w:cs="Times New Roman"/>
          <w:color w:val="09280E"/>
          <w:lang w:eastAsia="zh-CN"/>
        </w:rPr>
        <w:t xml:space="preserve">the parameter </w:t>
      </w:r>
      <w:r w:rsidR="00711F5E" w:rsidRPr="00F505EA">
        <w:rPr>
          <w:rFonts w:ascii="Times New Roman" w:eastAsia="宋体" w:hAnsi="Times New Roman" w:cs="Times New Roman"/>
          <w:color w:val="09280E"/>
          <w:lang w:eastAsia="zh-CN"/>
        </w:rPr>
        <w:t>passed from Internet_cmd</w:t>
      </w:r>
      <w:r w:rsidR="00311083" w:rsidRPr="00F505EA">
        <w:rPr>
          <w:rFonts w:ascii="Times New Roman" w:eastAsia="宋体" w:hAnsi="Times New Roman" w:cs="Times New Roman"/>
          <w:color w:val="09280E"/>
          <w:lang w:eastAsia="zh-CN"/>
        </w:rPr>
        <w:t xml:space="preserve">. At loc_40142E, we can </w:t>
      </w:r>
      <w:r w:rsidR="007A0B86" w:rsidRPr="00F505EA">
        <w:rPr>
          <w:rFonts w:ascii="Times New Roman" w:eastAsia="宋体" w:hAnsi="Times New Roman" w:cs="Times New Roman"/>
          <w:color w:val="09280E"/>
          <w:lang w:eastAsia="zh-CN"/>
        </w:rPr>
        <w:t xml:space="preserve">notice </w:t>
      </w:r>
      <w:r w:rsidR="00311083" w:rsidRPr="00F505EA">
        <w:rPr>
          <w:rFonts w:ascii="Times New Roman" w:eastAsia="宋体" w:hAnsi="Times New Roman" w:cs="Times New Roman"/>
          <w:color w:val="09280E"/>
          <w:lang w:eastAsia="zh-CN"/>
        </w:rPr>
        <w:t>that Internet_cmd only takes one parameter [ebp+var_19C]. This is a pointer to return value of ealier WSA_Struct( ).</w:t>
      </w:r>
      <w:r w:rsidR="007A0B86" w:rsidRPr="00F505EA">
        <w:rPr>
          <w:rFonts w:ascii="Times New Roman" w:eastAsia="宋体" w:hAnsi="Times New Roman" w:cs="Times New Roman"/>
          <w:color w:val="09280E"/>
          <w:lang w:eastAsia="zh-CN"/>
        </w:rPr>
        <w:t>The return valye is the host address www.practicalmalwareanalysis.</w:t>
      </w:r>
      <w:r w:rsidR="00040754" w:rsidRPr="00F505EA">
        <w:rPr>
          <w:rFonts w:ascii="Times New Roman" w:eastAsia="宋体" w:hAnsi="Times New Roman" w:cs="Times New Roman"/>
          <w:color w:val="09280E"/>
          <w:lang w:eastAsia="zh-CN"/>
        </w:rPr>
        <w:t xml:space="preserve">Therefore gethostname is used to find </w:t>
      </w:r>
      <w:r w:rsidR="009E3571" w:rsidRPr="00F505EA">
        <w:rPr>
          <w:rFonts w:ascii="Times New Roman" w:eastAsia="宋体" w:hAnsi="Times New Roman" w:cs="Times New Roman"/>
          <w:color w:val="09280E"/>
          <w:lang w:eastAsia="zh-CN"/>
        </w:rPr>
        <w:t>www.</w:t>
      </w:r>
      <w:r w:rsidR="00040754" w:rsidRPr="00F505EA">
        <w:rPr>
          <w:rFonts w:ascii="Times New Roman" w:eastAsia="宋体" w:hAnsi="Times New Roman" w:cs="Times New Roman"/>
          <w:color w:val="09280E"/>
          <w:lang w:eastAsia="zh-CN"/>
        </w:rPr>
        <w:t>practicalmalwareanalysis.com</w:t>
      </w:r>
      <w:r w:rsidR="00BA0547" w:rsidRPr="00F505EA">
        <w:rPr>
          <w:rFonts w:ascii="Times New Roman" w:eastAsia="宋体" w:hAnsi="Times New Roman" w:cs="Times New Roman"/>
          <w:color w:val="09280E"/>
          <w:lang w:eastAsia="zh-CN"/>
        </w:rPr>
        <w:t xml:space="preserve">. </w:t>
      </w:r>
      <w:r w:rsidR="00373E76" w:rsidRPr="00F505EA">
        <w:rPr>
          <w:rFonts w:ascii="Times New Roman" w:eastAsia="宋体" w:hAnsi="Times New Roman" w:cs="Times New Roman"/>
          <w:color w:val="09280E"/>
          <w:lang w:eastAsia="zh-CN"/>
        </w:rPr>
        <w:t>Then the program calls strcnpy to copy the first 12 characters of host name. (0xC is 12 in decimal).</w:t>
      </w:r>
      <w:r w:rsidR="003A058C" w:rsidRPr="00F505EA">
        <w:rPr>
          <w:rFonts w:ascii="Times New Roman" w:eastAsia="宋体" w:hAnsi="Times New Roman" w:cs="Times New Roman"/>
          <w:color w:val="09280E"/>
          <w:lang w:eastAsia="zh-CN"/>
        </w:rPr>
        <w:t xml:space="preserve"> </w:t>
      </w:r>
      <w:r w:rsidR="00E64BDE" w:rsidRPr="00F505EA">
        <w:rPr>
          <w:rFonts w:ascii="Times New Roman" w:eastAsia="宋体" w:hAnsi="Times New Roman" w:cs="Times New Roman"/>
          <w:color w:val="09280E"/>
          <w:lang w:eastAsia="zh-CN"/>
        </w:rPr>
        <w:t xml:space="preserve">The result will be stored at destination </w:t>
      </w:r>
      <w:r w:rsidR="00723D89" w:rsidRPr="00F505EA">
        <w:rPr>
          <w:rFonts w:ascii="Times New Roman" w:eastAsia="宋体" w:hAnsi="Times New Roman" w:cs="Times New Roman"/>
          <w:color w:val="09280E"/>
          <w:lang w:eastAsia="zh-CN"/>
        </w:rPr>
        <w:t>parameter [ebp+var_18]</w:t>
      </w:r>
      <w:r w:rsidR="00E64BDE" w:rsidRPr="00F505EA">
        <w:rPr>
          <w:rFonts w:ascii="Times New Roman" w:eastAsia="宋体" w:hAnsi="Times New Roman" w:cs="Times New Roman"/>
          <w:color w:val="09280E"/>
          <w:lang w:eastAsia="zh-CN"/>
        </w:rPr>
        <w:t xml:space="preserve">. </w:t>
      </w:r>
      <w:r w:rsidR="003A058C" w:rsidRPr="00F505EA">
        <w:rPr>
          <w:rFonts w:ascii="Times New Roman" w:eastAsia="宋体" w:hAnsi="Times New Roman" w:cs="Times New Roman"/>
          <w:color w:val="09280E"/>
          <w:lang w:eastAsia="zh-CN"/>
        </w:rPr>
        <w:t xml:space="preserve">Later </w:t>
      </w:r>
      <w:r w:rsidR="00723D89" w:rsidRPr="00F505EA">
        <w:rPr>
          <w:rFonts w:ascii="Times New Roman" w:eastAsia="宋体" w:hAnsi="Times New Roman" w:cs="Times New Roman"/>
          <w:color w:val="09280E"/>
          <w:lang w:eastAsia="zh-CN"/>
        </w:rPr>
        <w:t>[ebp+var_18]</w:t>
      </w:r>
      <w:r w:rsidR="00405CEB" w:rsidRPr="00F505EA">
        <w:rPr>
          <w:rFonts w:ascii="Times New Roman" w:eastAsia="宋体" w:hAnsi="Times New Roman" w:cs="Times New Roman"/>
          <w:color w:val="09280E"/>
          <w:lang w:eastAsia="zh-CN"/>
        </w:rPr>
        <w:t xml:space="preserve"> </w:t>
      </w:r>
      <w:r w:rsidR="003A058C" w:rsidRPr="00F505EA">
        <w:rPr>
          <w:rFonts w:ascii="Times New Roman" w:eastAsia="宋体" w:hAnsi="Times New Roman" w:cs="Times New Roman"/>
          <w:color w:val="09280E"/>
          <w:lang w:eastAsia="zh-CN"/>
        </w:rPr>
        <w:t>is passed to sub_4010B1.</w:t>
      </w:r>
      <w:r w:rsidR="005C3F39" w:rsidRPr="00F505EA">
        <w:rPr>
          <w:rFonts w:ascii="Times New Roman" w:eastAsia="宋体" w:hAnsi="Times New Roman" w:cs="Times New Roman"/>
          <w:color w:val="09280E"/>
          <w:lang w:eastAsia="zh-CN"/>
        </w:rPr>
        <w:t xml:space="preserve"> There are two loops at this function. The first loop is start from 1 to 4. The second loop that is within the first loop starts from 1 to 3. So we can assume the program is using base64 cipher to </w:t>
      </w:r>
      <w:r w:rsidR="00BD04AB" w:rsidRPr="00F505EA">
        <w:rPr>
          <w:rFonts w:ascii="Times New Roman" w:eastAsia="宋体" w:hAnsi="Times New Roman" w:cs="Times New Roman"/>
          <w:color w:val="09280E"/>
          <w:lang w:eastAsia="zh-CN"/>
        </w:rPr>
        <w:t>encrypt</w:t>
      </w:r>
      <w:r w:rsidR="005C3F39" w:rsidRPr="00F505EA">
        <w:rPr>
          <w:rFonts w:ascii="Times New Roman" w:eastAsia="宋体" w:hAnsi="Times New Roman" w:cs="Times New Roman"/>
          <w:color w:val="09280E"/>
          <w:lang w:eastAsia="zh-CN"/>
        </w:rPr>
        <w:t xml:space="preserve"> data from </w:t>
      </w:r>
      <w:r w:rsidR="00BD04AB" w:rsidRPr="00F505EA">
        <w:rPr>
          <w:rFonts w:ascii="Times New Roman" w:eastAsia="宋体" w:hAnsi="Times New Roman" w:cs="Times New Roman"/>
          <w:color w:val="09280E"/>
          <w:lang w:eastAsia="zh-CN"/>
        </w:rPr>
        <w:t xml:space="preserve">3bytes into 4bytes. Besides, there is a good base64 indicator at strings. </w:t>
      </w:r>
      <w:r w:rsidR="006B1287" w:rsidRPr="00F505EA">
        <w:rPr>
          <w:rFonts w:ascii="Times New Roman" w:eastAsia="宋体" w:hAnsi="Times New Roman" w:cs="Times New Roman"/>
          <w:color w:val="09280E"/>
          <w:lang w:eastAsia="zh-CN"/>
        </w:rPr>
        <w:t>The next goal is to find the base64table</w:t>
      </w:r>
      <w:r w:rsidR="00DB4429" w:rsidRPr="00F505EA">
        <w:rPr>
          <w:rFonts w:ascii="Times New Roman" w:eastAsia="宋体" w:hAnsi="Times New Roman" w:cs="Times New Roman"/>
          <w:color w:val="09280E"/>
          <w:lang w:eastAsia="zh-CN"/>
        </w:rPr>
        <w:t xml:space="preserve"> and the padding indicator as well.</w:t>
      </w:r>
      <w:r w:rsidR="00E41667" w:rsidRPr="00F505EA">
        <w:rPr>
          <w:rFonts w:ascii="Times New Roman" w:eastAsia="宋体" w:hAnsi="Times New Roman" w:cs="Times New Roman"/>
          <w:color w:val="09280E"/>
          <w:lang w:eastAsia="zh-CN"/>
        </w:rPr>
        <w:t xml:space="preserve"> </w:t>
      </w:r>
    </w:p>
    <w:p w14:paraId="2740CAEB" w14:textId="69DAA973" w:rsidR="00DD7B8A" w:rsidRPr="00F505EA" w:rsidRDefault="00DD7B8A"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774050E1" wp14:editId="04A394EC">
            <wp:extent cx="5181600" cy="2082800"/>
            <wp:effectExtent l="0" t="0" r="0" b="0"/>
            <wp:docPr id="8" name="Picture 8" descr="Mac:Users:xiaoyizhou:Google Drive:CF of malware:Chapter_13L:str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Google Drive:CF of malware:Chapter_13L:strin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082800"/>
                    </a:xfrm>
                    <a:prstGeom prst="rect">
                      <a:avLst/>
                    </a:prstGeom>
                    <a:noFill/>
                    <a:ln>
                      <a:noFill/>
                    </a:ln>
                  </pic:spPr>
                </pic:pic>
              </a:graphicData>
            </a:graphic>
          </wp:inline>
        </w:drawing>
      </w:r>
    </w:p>
    <w:p w14:paraId="60D78F32" w14:textId="1B170BEB" w:rsidR="0061784C" w:rsidRPr="00F505EA" w:rsidRDefault="0061784C"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The IDA Pro I use doesn't label the base64 index and padding indicator. So we can find it manually. The base64table is located at function sub_401000. I rename it as base64Cipher. Double click on it and we can notice that </w:t>
      </w:r>
      <w:r w:rsidR="00044FE8" w:rsidRPr="00F505EA">
        <w:rPr>
          <w:rFonts w:ascii="Times New Roman" w:eastAsia="宋体" w:hAnsi="Times New Roman" w:cs="Times New Roman"/>
          <w:color w:val="09280E"/>
          <w:lang w:eastAsia="zh-CN"/>
        </w:rPr>
        <w:t xml:space="preserve">base64 appears many times and the padding indicator is shown as hex digit. </w:t>
      </w:r>
      <w:r w:rsidR="004D7EF4" w:rsidRPr="00F505EA">
        <w:rPr>
          <w:rFonts w:ascii="Times New Roman" w:eastAsia="宋体" w:hAnsi="Times New Roman" w:cs="Times New Roman"/>
          <w:color w:val="09280E"/>
          <w:lang w:eastAsia="zh-CN"/>
        </w:rPr>
        <w:t>However I have a few questions concerning this code area. (</w:t>
      </w:r>
      <w:r w:rsidR="00F2207F" w:rsidRPr="00F505EA">
        <w:rPr>
          <w:rFonts w:ascii="Times New Roman" w:eastAsia="宋体" w:hAnsi="Times New Roman" w:cs="Times New Roman"/>
          <w:color w:val="09280E"/>
          <w:lang w:eastAsia="zh-CN"/>
        </w:rPr>
        <w:t>See issues or problems section</w:t>
      </w:r>
      <w:r w:rsidR="004D7EF4" w:rsidRPr="00F505EA">
        <w:rPr>
          <w:rFonts w:ascii="Times New Roman" w:eastAsia="宋体" w:hAnsi="Times New Roman" w:cs="Times New Roman"/>
          <w:color w:val="09280E"/>
          <w:lang w:eastAsia="zh-CN"/>
        </w:rPr>
        <w:t>)</w:t>
      </w:r>
    </w:p>
    <w:p w14:paraId="73A958E5" w14:textId="0028DCCA" w:rsidR="00F01AC3" w:rsidRPr="00F505EA" w:rsidRDefault="00DB4429"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5131C190" wp14:editId="77A76234">
            <wp:extent cx="2590800" cy="2284046"/>
            <wp:effectExtent l="0" t="0" r="0" b="2540"/>
            <wp:docPr id="9" name="Picture 9" descr="Mac:Users:xiaoyizhou:Desktop:Screen Shot 2014-11-09 at 1.5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Desktop:Screen Shot 2014-11-09 at 1.53.3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360" cy="2285421"/>
                    </a:xfrm>
                    <a:prstGeom prst="rect">
                      <a:avLst/>
                    </a:prstGeom>
                    <a:noFill/>
                    <a:ln>
                      <a:noFill/>
                    </a:ln>
                  </pic:spPr>
                </pic:pic>
              </a:graphicData>
            </a:graphic>
          </wp:inline>
        </w:drawing>
      </w:r>
    </w:p>
    <w:p w14:paraId="7ADDA997" w14:textId="77777777" w:rsidR="007710D2" w:rsidRPr="00F505EA" w:rsidRDefault="00491B69"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The function will return the ciphertext of hostname to 0040122F</w:t>
      </w:r>
      <w:r w:rsidR="00052BB9" w:rsidRPr="00F505EA">
        <w:rPr>
          <w:rFonts w:ascii="Times New Roman" w:eastAsia="宋体" w:hAnsi="Times New Roman" w:cs="Times New Roman"/>
          <w:color w:val="09280E"/>
          <w:lang w:eastAsia="zh-CN"/>
        </w:rPr>
        <w:t>. Then the ciphe</w:t>
      </w:r>
      <w:r w:rsidR="00BA0525" w:rsidRPr="00F505EA">
        <w:rPr>
          <w:rFonts w:ascii="Times New Roman" w:eastAsia="宋体" w:hAnsi="Times New Roman" w:cs="Times New Roman"/>
          <w:color w:val="09280E"/>
          <w:lang w:eastAsia="zh-CN"/>
        </w:rPr>
        <w:t xml:space="preserve">rtext is passed to sprintf as a </w:t>
      </w:r>
      <w:r w:rsidR="00052BB9" w:rsidRPr="00F505EA">
        <w:rPr>
          <w:rFonts w:ascii="Times New Roman" w:eastAsia="宋体" w:hAnsi="Times New Roman" w:cs="Times New Roman"/>
          <w:color w:val="09280E"/>
          <w:lang w:eastAsia="zh-CN"/>
        </w:rPr>
        <w:t xml:space="preserve">parameter. </w:t>
      </w:r>
      <w:r w:rsidR="0060127E" w:rsidRPr="00F505EA">
        <w:rPr>
          <w:rFonts w:ascii="Times New Roman" w:eastAsia="宋体" w:hAnsi="Times New Roman" w:cs="Times New Roman"/>
          <w:color w:val="09280E"/>
          <w:lang w:eastAsia="zh-CN"/>
        </w:rPr>
        <w:t>The outcome of sprintf should be an URL because the string format is http://%s/%s/</w:t>
      </w:r>
      <w:r w:rsidR="00727979" w:rsidRPr="00F505EA">
        <w:rPr>
          <w:rFonts w:ascii="Times New Roman" w:eastAsia="宋体" w:hAnsi="Times New Roman" w:cs="Times New Roman"/>
          <w:color w:val="09280E"/>
          <w:lang w:eastAsia="zh-CN"/>
        </w:rPr>
        <w:t>. The program open</w:t>
      </w:r>
      <w:r w:rsidR="00320126" w:rsidRPr="00F505EA">
        <w:rPr>
          <w:rFonts w:ascii="Times New Roman" w:eastAsia="宋体" w:hAnsi="Times New Roman" w:cs="Times New Roman"/>
          <w:color w:val="09280E"/>
          <w:lang w:eastAsia="zh-CN"/>
        </w:rPr>
        <w:t>s</w:t>
      </w:r>
      <w:r w:rsidR="00727979" w:rsidRPr="00F505EA">
        <w:rPr>
          <w:rFonts w:ascii="Times New Roman" w:eastAsia="宋体" w:hAnsi="Times New Roman" w:cs="Times New Roman"/>
          <w:color w:val="09280E"/>
          <w:lang w:eastAsia="zh-CN"/>
        </w:rPr>
        <w:t xml:space="preserve"> the URL and read the data from the URL. </w:t>
      </w:r>
      <w:r w:rsidR="00320126" w:rsidRPr="00F505EA">
        <w:rPr>
          <w:rFonts w:ascii="Times New Roman" w:eastAsia="宋体" w:hAnsi="Times New Roman" w:cs="Times New Roman"/>
          <w:color w:val="09280E"/>
          <w:lang w:eastAsia="zh-CN"/>
        </w:rPr>
        <w:t xml:space="preserve">The return data is stored at a pointer parameter ebp+var_8. If the data is not zero, then the program jumps to loc_4012EA. </w:t>
      </w:r>
      <w:r w:rsidR="006852A7" w:rsidRPr="00F505EA">
        <w:rPr>
          <w:rFonts w:ascii="Times New Roman" w:eastAsia="宋体" w:hAnsi="Times New Roman" w:cs="Times New Roman"/>
          <w:color w:val="09280E"/>
          <w:lang w:eastAsia="zh-CN"/>
        </w:rPr>
        <w:t xml:space="preserve">At loc_4012EA, the first character of data is compare with 0x6F which is letter "o". If the first letter is "o", the program will return number 1 </w:t>
      </w:r>
      <w:r w:rsidR="000B1AB2" w:rsidRPr="00F505EA">
        <w:rPr>
          <w:rFonts w:ascii="Times New Roman" w:eastAsia="宋体" w:hAnsi="Times New Roman" w:cs="Times New Roman"/>
          <w:color w:val="09280E"/>
          <w:lang w:eastAsia="zh-CN"/>
        </w:rPr>
        <w:t xml:space="preserve">and exit </w:t>
      </w:r>
      <w:r w:rsidR="006852A7" w:rsidRPr="00F505EA">
        <w:rPr>
          <w:rFonts w:ascii="Times New Roman" w:eastAsia="宋体" w:hAnsi="Times New Roman" w:cs="Times New Roman"/>
          <w:color w:val="09280E"/>
          <w:lang w:eastAsia="zh-CN"/>
        </w:rPr>
        <w:t>other</w:t>
      </w:r>
      <w:r w:rsidR="000B1AB2" w:rsidRPr="00F505EA">
        <w:rPr>
          <w:rFonts w:ascii="Times New Roman" w:eastAsia="宋体" w:hAnsi="Times New Roman" w:cs="Times New Roman"/>
          <w:color w:val="09280E"/>
          <w:lang w:eastAsia="zh-CN"/>
        </w:rPr>
        <w:t>wise it will return number 0</w:t>
      </w:r>
      <w:r w:rsidR="003C252B" w:rsidRPr="00F505EA">
        <w:rPr>
          <w:rFonts w:ascii="Times New Roman" w:eastAsia="宋体" w:hAnsi="Times New Roman" w:cs="Times New Roman"/>
          <w:color w:val="09280E"/>
          <w:lang w:eastAsia="zh-CN"/>
        </w:rPr>
        <w:t xml:space="preserve"> without terminating. </w:t>
      </w:r>
      <w:r w:rsidR="00E262D3" w:rsidRPr="00F505EA">
        <w:rPr>
          <w:rFonts w:ascii="Times New Roman" w:eastAsia="宋体" w:hAnsi="Times New Roman" w:cs="Times New Roman"/>
          <w:color w:val="09280E"/>
          <w:lang w:eastAsia="zh-CN"/>
        </w:rPr>
        <w:t xml:space="preserve">Back to main function where Internet_cmd( ) is called. We found out that there is a loop. </w:t>
      </w:r>
    </w:p>
    <w:p w14:paraId="75C95E5D" w14:textId="73858157" w:rsidR="007710D2" w:rsidRPr="00F505EA" w:rsidRDefault="007710D2"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If the first character of data is not "o", the program will keep running because there isn't any </w:t>
      </w:r>
      <w:r w:rsidR="00EF5EAF" w:rsidRPr="00F505EA">
        <w:rPr>
          <w:rFonts w:ascii="Times New Roman" w:eastAsia="宋体" w:hAnsi="Times New Roman" w:cs="Times New Roman"/>
          <w:color w:val="09280E"/>
          <w:lang w:eastAsia="zh-CN"/>
        </w:rPr>
        <w:t xml:space="preserve">alternative </w:t>
      </w:r>
      <w:r w:rsidRPr="00F505EA">
        <w:rPr>
          <w:rFonts w:ascii="Times New Roman" w:eastAsia="宋体" w:hAnsi="Times New Roman" w:cs="Times New Roman"/>
          <w:color w:val="09280E"/>
          <w:lang w:eastAsia="zh-CN"/>
        </w:rPr>
        <w:t xml:space="preserve">condition for break. </w:t>
      </w:r>
      <w:r w:rsidR="00A65145" w:rsidRPr="00F505EA">
        <w:rPr>
          <w:rFonts w:ascii="Times New Roman" w:eastAsia="宋体" w:hAnsi="Times New Roman" w:cs="Times New Roman"/>
          <w:color w:val="09280E"/>
          <w:lang w:eastAsia="zh-CN"/>
        </w:rPr>
        <w:t xml:space="preserve">The program will take a sleep and open the URL and read data again until the first character is "o". That is the reason why when I launch the malware, the command prompt didn't exit until I close it. </w:t>
      </w:r>
    </w:p>
    <w:p w14:paraId="53EF4F84" w14:textId="24C00696" w:rsidR="00491B69" w:rsidRPr="00F505EA" w:rsidRDefault="00E262D3" w:rsidP="009105B2">
      <w:pPr>
        <w:spacing w:line="360" w:lineRule="auto"/>
        <w:jc w:val="both"/>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35075CD0" wp14:editId="5035196C">
            <wp:extent cx="4639733" cy="2222791"/>
            <wp:effectExtent l="0" t="0" r="8890" b="12700"/>
            <wp:docPr id="10" name="Picture 10" descr="Mac:Users:xiaoyizhou:Desktop:Screen Shot 2014-11-09 at 2.2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creen Shot 2014-11-09 at 2.27.2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733" cy="2222791"/>
                    </a:xfrm>
                    <a:prstGeom prst="rect">
                      <a:avLst/>
                    </a:prstGeom>
                    <a:noFill/>
                    <a:ln>
                      <a:noFill/>
                    </a:ln>
                  </pic:spPr>
                </pic:pic>
              </a:graphicData>
            </a:graphic>
          </wp:inline>
        </w:drawing>
      </w:r>
    </w:p>
    <w:p w14:paraId="38946509" w14:textId="78FC46EE" w:rsidR="007F64FE" w:rsidRPr="00F505EA" w:rsidRDefault="00EF09B4" w:rsidP="009004D1">
      <w:pPr>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Issues or Problems</w:t>
      </w:r>
    </w:p>
    <w:p w14:paraId="1E24947D" w14:textId="49EB90F6" w:rsidR="000321A3" w:rsidRPr="00F505EA" w:rsidRDefault="000321A3" w:rsidP="000321A3">
      <w:pPr>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The first issue I met is that all the plunge-in doesn't work at my IDA P</w:t>
      </w:r>
      <w:r w:rsidR="00C12638" w:rsidRPr="00F505EA">
        <w:rPr>
          <w:rFonts w:ascii="Times New Roman" w:eastAsia="宋体" w:hAnsi="Times New Roman" w:cs="Times New Roman"/>
          <w:color w:val="09280E"/>
          <w:lang w:eastAsia="zh-CN"/>
        </w:rPr>
        <w:t>ro. After I download those plugins and put them into IDA\Plugin folder, those plu</w:t>
      </w:r>
      <w:r w:rsidRPr="00F505EA">
        <w:rPr>
          <w:rFonts w:ascii="Times New Roman" w:eastAsia="宋体" w:hAnsi="Times New Roman" w:cs="Times New Roman"/>
          <w:color w:val="09280E"/>
          <w:lang w:eastAsia="zh-CN"/>
        </w:rPr>
        <w:t>g</w:t>
      </w:r>
      <w:r w:rsidR="00C12638" w:rsidRPr="00F505EA">
        <w:rPr>
          <w:rFonts w:ascii="Times New Roman" w:eastAsia="宋体" w:hAnsi="Times New Roman" w:cs="Times New Roman"/>
          <w:color w:val="09280E"/>
          <w:lang w:eastAsia="zh-CN"/>
        </w:rPr>
        <w:t>ins cannot show up at edit/plug</w:t>
      </w:r>
      <w:r w:rsidRPr="00F505EA">
        <w:rPr>
          <w:rFonts w:ascii="Times New Roman" w:eastAsia="宋体" w:hAnsi="Times New Roman" w:cs="Times New Roman"/>
          <w:color w:val="09280E"/>
          <w:lang w:eastAsia="zh-CN"/>
        </w:rPr>
        <w:t xml:space="preserve">in when IDA Pro starts. </w:t>
      </w:r>
      <w:r w:rsidR="007935C4" w:rsidRPr="00F505EA">
        <w:rPr>
          <w:rFonts w:ascii="Times New Roman" w:eastAsia="宋体" w:hAnsi="Times New Roman" w:cs="Times New Roman"/>
          <w:color w:val="09280E"/>
          <w:lang w:eastAsia="zh-CN"/>
        </w:rPr>
        <w:t>The second issue I met is that I listen to port 80 and get the beacon eG1hb31p</w:t>
      </w:r>
      <w:r w:rsidR="003720F5" w:rsidRPr="00F505EA">
        <w:rPr>
          <w:rFonts w:ascii="Times New Roman" w:eastAsia="宋体" w:hAnsi="Times New Roman" w:cs="Times New Roman"/>
          <w:color w:val="09280E"/>
          <w:lang w:eastAsia="zh-CN"/>
        </w:rPr>
        <w:t xml:space="preserve"> instead of the string listed at book. </w:t>
      </w:r>
      <w:r w:rsidR="00AD157F" w:rsidRPr="00F505EA">
        <w:rPr>
          <w:rFonts w:ascii="Times New Roman" w:eastAsia="宋体" w:hAnsi="Times New Roman" w:cs="Times New Roman"/>
          <w:color w:val="09280E"/>
          <w:lang w:eastAsia="zh-CN"/>
        </w:rPr>
        <w:t xml:space="preserve">Since the string is based on hostname, so I will say it is not a big issue. </w:t>
      </w:r>
    </w:p>
    <w:p w14:paraId="7A833096" w14:textId="77777777" w:rsidR="00AB6C08" w:rsidRPr="00F505EA" w:rsidRDefault="00AB6C08" w:rsidP="000321A3">
      <w:pPr>
        <w:spacing w:line="360" w:lineRule="auto"/>
        <w:rPr>
          <w:rFonts w:ascii="Times New Roman" w:eastAsia="宋体" w:hAnsi="Times New Roman" w:cs="Times New Roman"/>
          <w:color w:val="09280E"/>
          <w:lang w:eastAsia="zh-CN"/>
        </w:rPr>
      </w:pPr>
    </w:p>
    <w:p w14:paraId="42558962" w14:textId="66843F74" w:rsidR="00AB6C08" w:rsidRPr="00F505EA" w:rsidRDefault="00AB6C08" w:rsidP="00AB6C08">
      <w:pPr>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Conclusion</w:t>
      </w:r>
    </w:p>
    <w:p w14:paraId="0B07B540" w14:textId="0AFCE1B5" w:rsidR="00E14FA3" w:rsidRPr="00F505EA" w:rsidRDefault="00E14FA3" w:rsidP="00E14FA3">
      <w:pPr>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Compared with the next two labs, this lab is not that difficult. This malware is a</w:t>
      </w:r>
      <w:r w:rsidR="001E179C" w:rsidRPr="00F505EA">
        <w:rPr>
          <w:rFonts w:ascii="Times New Roman" w:eastAsia="宋体" w:hAnsi="Times New Roman" w:cs="Times New Roman"/>
          <w:color w:val="09280E"/>
          <w:lang w:eastAsia="zh-CN"/>
        </w:rPr>
        <w:t>n</w:t>
      </w:r>
      <w:r w:rsidRPr="00F505EA">
        <w:rPr>
          <w:rFonts w:ascii="Times New Roman" w:eastAsia="宋体" w:hAnsi="Times New Roman" w:cs="Times New Roman"/>
          <w:color w:val="09280E"/>
          <w:lang w:eastAsia="zh-CN"/>
        </w:rPr>
        <w:t xml:space="preserve"> identifier</w:t>
      </w:r>
      <w:r w:rsidR="00C6394A" w:rsidRPr="00F505EA">
        <w:rPr>
          <w:rFonts w:ascii="Times New Roman" w:eastAsia="宋体" w:hAnsi="Times New Roman" w:cs="Times New Roman"/>
          <w:color w:val="09280E"/>
          <w:lang w:eastAsia="zh-CN"/>
        </w:rPr>
        <w:t xml:space="preserve"> showing that it is running</w:t>
      </w:r>
      <w:r w:rsidR="001E179C" w:rsidRPr="00F505EA">
        <w:rPr>
          <w:rFonts w:ascii="Times New Roman" w:eastAsia="宋体" w:hAnsi="Times New Roman" w:cs="Times New Roman"/>
          <w:color w:val="09280E"/>
          <w:lang w:eastAsia="zh-CN"/>
        </w:rPr>
        <w:t xml:space="preserve"> and reading data from the specific hostname. </w:t>
      </w:r>
      <w:r w:rsidR="00DE14AA" w:rsidRPr="00F505EA">
        <w:rPr>
          <w:rFonts w:ascii="Times New Roman" w:eastAsia="宋体" w:hAnsi="Times New Roman" w:cs="Times New Roman"/>
          <w:color w:val="09280E"/>
          <w:lang w:eastAsia="zh-CN"/>
        </w:rPr>
        <w:t>If the data starts with letter "o", the malware will return number 0 and stop. If the data doesn't start with "o", the malware will keep running within the loop until it meets the condition.</w:t>
      </w:r>
      <w:r w:rsidR="005702B4" w:rsidRPr="00F505EA">
        <w:rPr>
          <w:rFonts w:ascii="Times New Roman" w:eastAsia="宋体" w:hAnsi="Times New Roman" w:cs="Times New Roman"/>
          <w:color w:val="09280E"/>
          <w:lang w:eastAsia="zh-CN"/>
        </w:rPr>
        <w:t xml:space="preserve"> The host URL is encrypted by XOR with key 0x3B. The first 12bytes of h</w:t>
      </w:r>
      <w:r w:rsidR="00DF577F" w:rsidRPr="00F505EA">
        <w:rPr>
          <w:rFonts w:ascii="Times New Roman" w:eastAsia="宋体" w:hAnsi="Times New Roman" w:cs="Times New Roman"/>
          <w:color w:val="09280E"/>
          <w:lang w:eastAsia="zh-CN"/>
        </w:rPr>
        <w:t xml:space="preserve">ostname is encrypted by base64 as beacon. </w:t>
      </w:r>
    </w:p>
    <w:p w14:paraId="388C01CC" w14:textId="77777777" w:rsidR="001E179C" w:rsidRPr="00F505EA" w:rsidRDefault="001E179C" w:rsidP="00E14FA3">
      <w:pPr>
        <w:spacing w:line="360" w:lineRule="auto"/>
        <w:rPr>
          <w:rFonts w:ascii="Times New Roman" w:eastAsia="宋体" w:hAnsi="Times New Roman" w:cs="Times New Roman"/>
          <w:color w:val="09280E"/>
          <w:lang w:eastAsia="zh-CN"/>
        </w:rPr>
      </w:pPr>
    </w:p>
    <w:p w14:paraId="5645B2AA" w14:textId="22900B21" w:rsidR="00E14FA3" w:rsidRPr="00F505EA" w:rsidRDefault="00E14FA3" w:rsidP="00AB6C08">
      <w:pPr>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Reviewed Questions</w:t>
      </w:r>
    </w:p>
    <w:p w14:paraId="5DF5FFA8" w14:textId="6089073E"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1. Compare the strings in the malware (from the output of the strings command)</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with the information available via dynamic analysis. Based on this</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comparison, which elements might be encoded?</w:t>
      </w:r>
    </w:p>
    <w:p w14:paraId="0032CDE5" w14:textId="7155662B" w:rsidR="007134FD" w:rsidRPr="00F505EA" w:rsidRDefault="001C7E34"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host RUL is encrypted because I didn't see </w:t>
      </w:r>
      <w:r w:rsidR="00F81FBD" w:rsidRPr="00F505EA">
        <w:rPr>
          <w:rFonts w:ascii="Times New Roman" w:hAnsi="Times New Roman" w:cs="Times New Roman"/>
          <w:color w:val="09280E"/>
        </w:rPr>
        <w:t xml:space="preserve">www.practicalmalwareanalysis.com at strings. GET string </w:t>
      </w:r>
      <w:r w:rsidR="00F81FBD" w:rsidRPr="00F505EA">
        <w:rPr>
          <w:rFonts w:ascii="Times New Roman" w:hAnsi="Times New Roman" w:cs="Times New Roman"/>
          <w:i/>
          <w:color w:val="09280E"/>
        </w:rPr>
        <w:t>beacon</w:t>
      </w:r>
      <w:r w:rsidR="006F66B7" w:rsidRPr="00F505EA">
        <w:rPr>
          <w:rFonts w:ascii="Times New Roman" w:hAnsi="Times New Roman" w:cs="Times New Roman"/>
          <w:i/>
          <w:color w:val="09280E"/>
        </w:rPr>
        <w:t xml:space="preserve"> </w:t>
      </w:r>
      <w:r w:rsidR="006F66B7" w:rsidRPr="00F505EA">
        <w:rPr>
          <w:rFonts w:ascii="Times New Roman" w:hAnsi="Times New Roman" w:cs="Times New Roman"/>
          <w:color w:val="09280E"/>
        </w:rPr>
        <w:t xml:space="preserve">is encrypted. </w:t>
      </w:r>
    </w:p>
    <w:p w14:paraId="7CAB1257" w14:textId="77777777" w:rsidR="001F4035" w:rsidRPr="00F505EA" w:rsidRDefault="001F4035" w:rsidP="00D70BF1">
      <w:pPr>
        <w:widowControl w:val="0"/>
        <w:autoSpaceDE w:val="0"/>
        <w:autoSpaceDN w:val="0"/>
        <w:adjustRightInd w:val="0"/>
        <w:spacing w:line="360" w:lineRule="auto"/>
        <w:rPr>
          <w:rFonts w:ascii="Times New Roman" w:hAnsi="Times New Roman" w:cs="Times New Roman"/>
          <w:color w:val="09280E"/>
        </w:rPr>
      </w:pPr>
    </w:p>
    <w:p w14:paraId="429812AF" w14:textId="6A05D70B"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2. Use IDA Pro to look for potential encoding by searching for the string</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xor . What type of encoding do you find?</w:t>
      </w:r>
    </w:p>
    <w:p w14:paraId="743D6991" w14:textId="1415CA34" w:rsidR="006F66B7" w:rsidRPr="00F505EA" w:rsidRDefault="002C351F"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XOR cipher appears in three different functions.</w:t>
      </w:r>
      <w:r w:rsidR="007B65D7" w:rsidRPr="00F505EA">
        <w:rPr>
          <w:rFonts w:ascii="Times New Roman" w:hAnsi="Times New Roman" w:cs="Times New Roman"/>
          <w:color w:val="09280E"/>
        </w:rPr>
        <w:t xml:space="preserve"> The useful one is located at 004011B8</w:t>
      </w:r>
      <w:r w:rsidR="00A806A3" w:rsidRPr="00F505EA">
        <w:rPr>
          <w:rFonts w:ascii="Times New Roman" w:hAnsi="Times New Roman" w:cs="Times New Roman"/>
          <w:color w:val="09280E"/>
        </w:rPr>
        <w:t xml:space="preserve">. Except this one, </w:t>
      </w:r>
      <w:r w:rsidR="00F673A8" w:rsidRPr="00F505EA">
        <w:rPr>
          <w:rFonts w:ascii="Times New Roman" w:hAnsi="Times New Roman" w:cs="Times New Roman"/>
          <w:color w:val="09280E"/>
        </w:rPr>
        <w:t>XOR operations are</w:t>
      </w:r>
      <w:r w:rsidR="00A806A3" w:rsidRPr="00F505EA">
        <w:rPr>
          <w:rFonts w:ascii="Times New Roman" w:hAnsi="Times New Roman" w:cs="Times New Roman"/>
          <w:color w:val="09280E"/>
        </w:rPr>
        <w:t xml:space="preserve"> used to clean the registers. </w:t>
      </w:r>
    </w:p>
    <w:p w14:paraId="4DA1D26E" w14:textId="77777777" w:rsidR="001D78AD" w:rsidRPr="00F505EA" w:rsidRDefault="001D78AD" w:rsidP="00D70BF1">
      <w:pPr>
        <w:widowControl w:val="0"/>
        <w:autoSpaceDE w:val="0"/>
        <w:autoSpaceDN w:val="0"/>
        <w:adjustRightInd w:val="0"/>
        <w:spacing w:line="360" w:lineRule="auto"/>
        <w:rPr>
          <w:rFonts w:ascii="Times New Roman" w:hAnsi="Times New Roman" w:cs="Times New Roman"/>
          <w:color w:val="09280E"/>
        </w:rPr>
      </w:pPr>
    </w:p>
    <w:p w14:paraId="5F118B47" w14:textId="77777777"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3. What is the key used for encoding and what content does it encode?</w:t>
      </w:r>
    </w:p>
    <w:p w14:paraId="6F62A9A7" w14:textId="4AA5A7FD" w:rsidR="00D94DCD" w:rsidRPr="00F505EA" w:rsidRDefault="008A20FA" w:rsidP="00D70BF1">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hAnsi="Times New Roman" w:cs="Times New Roman"/>
          <w:color w:val="09280E"/>
        </w:rPr>
        <w:t>ciphertext: LLL</w:t>
      </w:r>
      <w:r w:rsidRPr="00F505EA">
        <w:rPr>
          <w:rFonts w:ascii="Times New Roman" w:eastAsia="宋体" w:hAnsi="Times New Roman" w:cs="Times New Roman"/>
          <w:color w:val="09280E"/>
          <w:lang w:eastAsia="zh-CN"/>
        </w:rPr>
        <w:t>·KIZXORXZWVZW LZI^ZUZWBHRH·XT</w:t>
      </w:r>
    </w:p>
    <w:p w14:paraId="33421DD8" w14:textId="5C18E8F2" w:rsidR="00C8415C" w:rsidRPr="00F505EA" w:rsidRDefault="00C8415C" w:rsidP="00D70BF1">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key:</w:t>
      </w:r>
      <w:r w:rsidR="0002134B" w:rsidRPr="00F505EA">
        <w:rPr>
          <w:rFonts w:ascii="Times New Roman" w:eastAsia="宋体" w:hAnsi="Times New Roman" w:cs="Times New Roman"/>
          <w:color w:val="09280E"/>
          <w:lang w:eastAsia="zh-CN"/>
        </w:rPr>
        <w:t xml:space="preserve"> </w:t>
      </w:r>
      <w:r w:rsidRPr="00F505EA">
        <w:rPr>
          <w:rFonts w:ascii="Times New Roman" w:eastAsia="宋体" w:hAnsi="Times New Roman" w:cs="Times New Roman"/>
          <w:color w:val="09280E"/>
          <w:lang w:eastAsia="zh-CN"/>
        </w:rPr>
        <w:t>0x3B</w:t>
      </w:r>
    </w:p>
    <w:p w14:paraId="52A6B5A8" w14:textId="5D62898F" w:rsidR="00C8415C" w:rsidRPr="00F505EA" w:rsidRDefault="00C8415C" w:rsidP="00D70BF1">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plaintext: www.practicalmalwareanalysis.com</w:t>
      </w:r>
    </w:p>
    <w:p w14:paraId="0ABF014D" w14:textId="77777777" w:rsidR="00B93CD4" w:rsidRPr="00F505EA" w:rsidRDefault="00B93CD4" w:rsidP="00D70BF1">
      <w:pPr>
        <w:widowControl w:val="0"/>
        <w:autoSpaceDE w:val="0"/>
        <w:autoSpaceDN w:val="0"/>
        <w:adjustRightInd w:val="0"/>
        <w:spacing w:line="360" w:lineRule="auto"/>
        <w:rPr>
          <w:rFonts w:ascii="Times New Roman" w:eastAsia="宋体" w:hAnsi="Times New Roman" w:cs="Times New Roman"/>
          <w:color w:val="09280E"/>
          <w:lang w:eastAsia="zh-CN"/>
        </w:rPr>
      </w:pPr>
    </w:p>
    <w:p w14:paraId="0CBA4D9B" w14:textId="45DA5FF9"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4. Use the static tools FindCrypt2, Krypto ANALyzer (KANAL), and the</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IDA Entropy Plugin to identify any other encoding mechanisms. What</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do you find?</w:t>
      </w:r>
    </w:p>
    <w:p w14:paraId="0F47C4F5" w14:textId="5DD9E1F9" w:rsidR="003C0F6A" w:rsidRPr="00F505EA" w:rsidRDefault="0002134B"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The plugin doesn't work at the version of IDA Pro that I use.</w:t>
      </w:r>
      <w:r w:rsidR="00B93CD4" w:rsidRPr="00F505EA">
        <w:rPr>
          <w:rFonts w:ascii="Times New Roman" w:hAnsi="Times New Roman" w:cs="Times New Roman"/>
          <w:color w:val="09280E"/>
        </w:rPr>
        <w:t xml:space="preserve"> But from analyzing IDA Pro assembly code, I know that the cipher is XOR and base64. </w:t>
      </w:r>
    </w:p>
    <w:p w14:paraId="5CA19367" w14:textId="77777777" w:rsidR="00B93CD4" w:rsidRPr="00F505EA" w:rsidRDefault="00B93CD4" w:rsidP="00D70BF1">
      <w:pPr>
        <w:widowControl w:val="0"/>
        <w:autoSpaceDE w:val="0"/>
        <w:autoSpaceDN w:val="0"/>
        <w:adjustRightInd w:val="0"/>
        <w:spacing w:line="360" w:lineRule="auto"/>
        <w:rPr>
          <w:rFonts w:ascii="Times New Roman" w:hAnsi="Times New Roman" w:cs="Times New Roman"/>
          <w:color w:val="09280E"/>
        </w:rPr>
      </w:pPr>
    </w:p>
    <w:p w14:paraId="47A548C7" w14:textId="6155C092"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5. What type of encoding is used for a portion of the network traffic sent by</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the malware?</w:t>
      </w:r>
    </w:p>
    <w:p w14:paraId="4F5BAED0" w14:textId="5412B7A0" w:rsidR="003C0F6A" w:rsidRPr="00F505EA" w:rsidRDefault="001D78AD"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Base64 is used to generate the beacon string used by GET.</w:t>
      </w:r>
    </w:p>
    <w:p w14:paraId="6797F814" w14:textId="77777777" w:rsidR="002415C2" w:rsidRPr="00F505EA" w:rsidRDefault="002415C2" w:rsidP="00D70BF1">
      <w:pPr>
        <w:widowControl w:val="0"/>
        <w:autoSpaceDE w:val="0"/>
        <w:autoSpaceDN w:val="0"/>
        <w:adjustRightInd w:val="0"/>
        <w:spacing w:line="360" w:lineRule="auto"/>
        <w:rPr>
          <w:rFonts w:ascii="Times New Roman" w:hAnsi="Times New Roman" w:cs="Times New Roman"/>
          <w:color w:val="09280E"/>
        </w:rPr>
      </w:pPr>
    </w:p>
    <w:p w14:paraId="2AE5E238" w14:textId="77777777"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6. Where is the Base64 function in the disassembly?</w:t>
      </w:r>
    </w:p>
    <w:p w14:paraId="0B4E4A2A" w14:textId="5AEE04EB" w:rsidR="003C0F6A" w:rsidRPr="00F505EA" w:rsidRDefault="002415C2"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0x004010B1</w:t>
      </w:r>
    </w:p>
    <w:p w14:paraId="30C2E21E" w14:textId="77777777" w:rsidR="009B1F06" w:rsidRPr="00F505EA" w:rsidRDefault="009B1F06" w:rsidP="00D70BF1">
      <w:pPr>
        <w:widowControl w:val="0"/>
        <w:autoSpaceDE w:val="0"/>
        <w:autoSpaceDN w:val="0"/>
        <w:adjustRightInd w:val="0"/>
        <w:spacing w:line="360" w:lineRule="auto"/>
        <w:rPr>
          <w:rFonts w:ascii="Times New Roman" w:hAnsi="Times New Roman" w:cs="Times New Roman"/>
          <w:b/>
          <w:color w:val="09280E"/>
        </w:rPr>
      </w:pPr>
    </w:p>
    <w:p w14:paraId="502455B6" w14:textId="77777777"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7. What is the maximum length of the Base64-encoded data that is sent?</w:t>
      </w:r>
    </w:p>
    <w:p w14:paraId="1CF8F904" w14:textId="77777777"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What is encoded?</w:t>
      </w:r>
    </w:p>
    <w:p w14:paraId="557FF69D" w14:textId="3E36D847" w:rsidR="003C0F6A" w:rsidRPr="00F505EA" w:rsidRDefault="007C48D1"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The program copies the first 12bytes of hostname. Therefore the maximum length should be 12. Base64 encode the data from 3bytes into 4bytes. Therefore the encoded data should have 16bytes as maximum length.</w:t>
      </w:r>
    </w:p>
    <w:p w14:paraId="60CE9412" w14:textId="77777777" w:rsidR="009B1F06" w:rsidRPr="00F505EA" w:rsidRDefault="009B1F06" w:rsidP="00D70BF1">
      <w:pPr>
        <w:widowControl w:val="0"/>
        <w:autoSpaceDE w:val="0"/>
        <w:autoSpaceDN w:val="0"/>
        <w:adjustRightInd w:val="0"/>
        <w:spacing w:line="360" w:lineRule="auto"/>
        <w:rPr>
          <w:rFonts w:ascii="Times New Roman" w:hAnsi="Times New Roman" w:cs="Times New Roman"/>
          <w:color w:val="09280E"/>
        </w:rPr>
      </w:pPr>
    </w:p>
    <w:p w14:paraId="41AE55D4" w14:textId="025FE873" w:rsidR="00D70BF1" w:rsidRPr="00F505EA" w:rsidRDefault="00D70BF1" w:rsidP="00D70BF1">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8. In this malware, would you ever see the padding characters (= or ==) in</w:t>
      </w:r>
      <w:r w:rsidR="002E75B6" w:rsidRPr="00F505EA">
        <w:rPr>
          <w:rFonts w:ascii="Times New Roman" w:hAnsi="Times New Roman" w:cs="Times New Roman"/>
          <w:b/>
          <w:color w:val="09280E"/>
        </w:rPr>
        <w:t xml:space="preserve"> </w:t>
      </w:r>
      <w:r w:rsidRPr="00F505EA">
        <w:rPr>
          <w:rFonts w:ascii="Times New Roman" w:hAnsi="Times New Roman" w:cs="Times New Roman"/>
          <w:b/>
          <w:color w:val="09280E"/>
        </w:rPr>
        <w:t>the Base64-encoded data?</w:t>
      </w:r>
    </w:p>
    <w:p w14:paraId="2924B835" w14:textId="1FC0471E" w:rsidR="003C0F6A" w:rsidRPr="00F505EA" w:rsidRDefault="00D13295" w:rsidP="00D70BF1">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I saw the padding character at loc_401077. The character is shown as hex digit 0x3D.</w:t>
      </w:r>
    </w:p>
    <w:p w14:paraId="2E74FB5A" w14:textId="77777777" w:rsidR="00D13295" w:rsidRPr="00F505EA" w:rsidRDefault="00D13295" w:rsidP="00D70BF1">
      <w:pPr>
        <w:widowControl w:val="0"/>
        <w:autoSpaceDE w:val="0"/>
        <w:autoSpaceDN w:val="0"/>
        <w:adjustRightInd w:val="0"/>
        <w:spacing w:line="360" w:lineRule="auto"/>
        <w:rPr>
          <w:rFonts w:ascii="Times New Roman" w:hAnsi="Times New Roman" w:cs="Times New Roman"/>
          <w:color w:val="09280E"/>
        </w:rPr>
      </w:pPr>
    </w:p>
    <w:p w14:paraId="22D658B2" w14:textId="581F72E4" w:rsidR="00D67F22" w:rsidRPr="00F505EA" w:rsidRDefault="00D70BF1" w:rsidP="00D70BF1">
      <w:pPr>
        <w:spacing w:line="360" w:lineRule="auto"/>
        <w:rPr>
          <w:rFonts w:ascii="Times New Roman" w:hAnsi="Times New Roman" w:cs="Times New Roman"/>
          <w:b/>
          <w:color w:val="09280E"/>
        </w:rPr>
      </w:pPr>
      <w:r w:rsidRPr="00F505EA">
        <w:rPr>
          <w:rFonts w:ascii="Times New Roman" w:hAnsi="Times New Roman" w:cs="Times New Roman"/>
          <w:b/>
          <w:color w:val="09280E"/>
        </w:rPr>
        <w:t>9. What does this malware do?</w:t>
      </w:r>
    </w:p>
    <w:p w14:paraId="1A24B891" w14:textId="4BD7BB28" w:rsidR="00CF12EC" w:rsidRPr="00F505EA" w:rsidRDefault="003931EC" w:rsidP="003931EC">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This malware encrypts the hostname and reads data </w:t>
      </w:r>
      <w:r w:rsidR="0050471C" w:rsidRPr="00F505EA">
        <w:rPr>
          <w:rFonts w:ascii="Times New Roman" w:hAnsi="Times New Roman" w:cs="Times New Roman"/>
          <w:color w:val="09280E"/>
        </w:rPr>
        <w:t xml:space="preserve">from the host URL. It will not stop until it </w:t>
      </w:r>
      <w:r w:rsidR="00A23703" w:rsidRPr="00F505EA">
        <w:rPr>
          <w:rFonts w:ascii="Times New Roman" w:hAnsi="Times New Roman" w:cs="Times New Roman"/>
          <w:color w:val="09280E"/>
        </w:rPr>
        <w:t>receives</w:t>
      </w:r>
      <w:r w:rsidR="0050471C" w:rsidRPr="00F505EA">
        <w:rPr>
          <w:rFonts w:ascii="Times New Roman" w:hAnsi="Times New Roman" w:cs="Times New Roman"/>
          <w:color w:val="09280E"/>
        </w:rPr>
        <w:t xml:space="preserve"> specific data string starting with letter "o".</w:t>
      </w:r>
    </w:p>
    <w:p w14:paraId="0DC96480" w14:textId="77777777" w:rsidR="00CF12EC" w:rsidRPr="00F505EA" w:rsidRDefault="00CF12EC" w:rsidP="003931EC">
      <w:pPr>
        <w:widowControl w:val="0"/>
        <w:autoSpaceDE w:val="0"/>
        <w:autoSpaceDN w:val="0"/>
        <w:adjustRightInd w:val="0"/>
        <w:spacing w:line="360" w:lineRule="auto"/>
        <w:rPr>
          <w:rFonts w:ascii="Times New Roman" w:hAnsi="Times New Roman" w:cs="Times New Roman"/>
          <w:color w:val="09280E"/>
        </w:rPr>
      </w:pPr>
    </w:p>
    <w:p w14:paraId="02214378" w14:textId="77777777" w:rsidR="00CF12EC" w:rsidRPr="00F505EA" w:rsidRDefault="00CF12EC" w:rsidP="003931EC">
      <w:pPr>
        <w:widowControl w:val="0"/>
        <w:autoSpaceDE w:val="0"/>
        <w:autoSpaceDN w:val="0"/>
        <w:adjustRightInd w:val="0"/>
        <w:spacing w:line="360" w:lineRule="auto"/>
        <w:rPr>
          <w:rFonts w:ascii="Times New Roman" w:hAnsi="Times New Roman" w:cs="Times New Roman"/>
          <w:color w:val="09280E"/>
        </w:rPr>
      </w:pPr>
    </w:p>
    <w:p w14:paraId="5125F236" w14:textId="59B514FC" w:rsidR="00CF12EC" w:rsidRPr="00F505EA" w:rsidRDefault="00CF12EC" w:rsidP="00CF12EC">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Lab13-02</w:t>
      </w:r>
    </w:p>
    <w:p w14:paraId="37C9F47C" w14:textId="12F2DC85" w:rsidR="00CF12EC" w:rsidRPr="00F505EA" w:rsidRDefault="00CF12EC" w:rsidP="00CF12EC">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Steps of Processes</w:t>
      </w:r>
    </w:p>
    <w:p w14:paraId="1BD37753" w14:textId="54059414" w:rsidR="005C6BC8" w:rsidRPr="00F505EA" w:rsidRDefault="00FC069B"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eastAsia="宋体" w:hAnsi="Times New Roman" w:cs="Times New Roman"/>
          <w:color w:val="09280E"/>
          <w:lang w:eastAsia="zh-CN"/>
        </w:rPr>
        <w:tab/>
        <w:t>First I check the string to guess the purpose of the malware. The string</w:t>
      </w:r>
      <w:r w:rsidR="00EA03FC" w:rsidRPr="00F505EA">
        <w:rPr>
          <w:rFonts w:ascii="Times New Roman" w:eastAsia="宋体" w:hAnsi="Times New Roman" w:cs="Times New Roman"/>
          <w:color w:val="09280E"/>
          <w:lang w:eastAsia="zh-CN"/>
        </w:rPr>
        <w:t xml:space="preserve"> shows some interesting entries for example WriteFile, GetDesktopWindows, Temp%08x, GDI32.dll, and etc. The malware has intercepted with GDI32.dll which </w:t>
      </w:r>
      <w:r w:rsidR="007C5A98" w:rsidRPr="00F505EA">
        <w:rPr>
          <w:rFonts w:ascii="Times New Roman" w:hAnsi="Times New Roman" w:cs="Times New Roman"/>
          <w:color w:val="09280E"/>
        </w:rPr>
        <w:t>contains functions for the Windows GDI (Graphics Device Interface). This module of the Windows GDI assists windows in creating simple 2–dimensional objects.</w:t>
      </w:r>
      <w:r w:rsidR="00B22F49" w:rsidRPr="00F505EA">
        <w:rPr>
          <w:rFonts w:ascii="Times New Roman" w:hAnsi="Times New Roman" w:cs="Times New Roman"/>
          <w:color w:val="09280E"/>
        </w:rPr>
        <w:t xml:space="preserve"> The malware might capture the screenshot and retrieve information from the screenshot and save the encrypted information to temp file. So we can run the malware and see the behavior. After the malware is launched, it creates many temp file</w:t>
      </w:r>
      <w:r w:rsidR="00794A03" w:rsidRPr="00F505EA">
        <w:rPr>
          <w:rFonts w:ascii="Times New Roman" w:hAnsi="Times New Roman" w:cs="Times New Roman"/>
          <w:color w:val="09280E"/>
        </w:rPr>
        <w:t xml:space="preserve">s at current directory. The data stored at temp files are not readable. </w:t>
      </w:r>
    </w:p>
    <w:p w14:paraId="7F8CB4EB" w14:textId="1DA0508C" w:rsidR="00794A03" w:rsidRPr="00F505EA" w:rsidRDefault="00736ADD"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noProof/>
          <w:color w:val="09280E"/>
        </w:rPr>
        <w:drawing>
          <wp:inline distT="0" distB="0" distL="0" distR="0" wp14:anchorId="21097D8B" wp14:editId="4379C2D6">
            <wp:extent cx="3361267" cy="2561590"/>
            <wp:effectExtent l="0" t="0" r="0" b="3810"/>
            <wp:docPr id="11" name="Picture 11" descr="Mac:Users:xiaoyizhou:Google Drive:CF of malware:Chapter_13L:malwar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xiaoyizhou:Google Drive:CF of malware:Chapter_13L:malware-te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53" cy="2562418"/>
                    </a:xfrm>
                    <a:prstGeom prst="rect">
                      <a:avLst/>
                    </a:prstGeom>
                    <a:noFill/>
                    <a:ln>
                      <a:noFill/>
                    </a:ln>
                  </pic:spPr>
                </pic:pic>
              </a:graphicData>
            </a:graphic>
          </wp:inline>
        </w:drawing>
      </w:r>
      <w:r w:rsidRPr="00F505EA">
        <w:rPr>
          <w:rFonts w:ascii="Times New Roman" w:hAnsi="Times New Roman" w:cs="Times New Roman"/>
          <w:noProof/>
          <w:color w:val="09280E"/>
        </w:rPr>
        <w:drawing>
          <wp:inline distT="0" distB="0" distL="0" distR="0" wp14:anchorId="5DF1DD73" wp14:editId="14DEB8AB">
            <wp:extent cx="2057400" cy="2406015"/>
            <wp:effectExtent l="0" t="0" r="0" b="6985"/>
            <wp:docPr id="12" name="Picture 12" descr="Mac:Users:xiaoyizhou:Google Drive:CF of malware:Chapter_13L:lab2-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xiaoyizhou:Google Drive:CF of malware:Chapter_13L:lab2-st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8961" cy="2407841"/>
                    </a:xfrm>
                    <a:prstGeom prst="rect">
                      <a:avLst/>
                    </a:prstGeom>
                    <a:noFill/>
                    <a:ln>
                      <a:noFill/>
                    </a:ln>
                  </pic:spPr>
                </pic:pic>
              </a:graphicData>
            </a:graphic>
          </wp:inline>
        </w:drawing>
      </w:r>
    </w:p>
    <w:p w14:paraId="4EE835E0" w14:textId="3AF2D68B" w:rsidR="00B22F49" w:rsidRPr="00F505EA" w:rsidRDefault="00A22322"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There isn't any network-</w:t>
      </w:r>
      <w:r w:rsidR="00635C28" w:rsidRPr="00F505EA">
        <w:rPr>
          <w:rFonts w:ascii="Times New Roman" w:eastAsia="宋体" w:hAnsi="Times New Roman" w:cs="Times New Roman"/>
          <w:color w:val="09280E"/>
          <w:lang w:eastAsia="zh-CN"/>
        </w:rPr>
        <w:t xml:space="preserve">based indicator since I have already set apateDNS and found nothing. </w:t>
      </w:r>
      <w:r w:rsidRPr="00F505EA">
        <w:rPr>
          <w:rFonts w:ascii="Times New Roman" w:eastAsia="宋体" w:hAnsi="Times New Roman" w:cs="Times New Roman"/>
          <w:color w:val="09280E"/>
          <w:lang w:eastAsia="zh-CN"/>
        </w:rPr>
        <w:t xml:space="preserve">Now we can analyze the malware at IDA Pro. </w:t>
      </w:r>
      <w:r w:rsidR="00FD7FA7" w:rsidRPr="00F505EA">
        <w:rPr>
          <w:rFonts w:ascii="Times New Roman" w:eastAsia="宋体" w:hAnsi="Times New Roman" w:cs="Times New Roman"/>
          <w:color w:val="09280E"/>
          <w:lang w:eastAsia="zh-CN"/>
        </w:rPr>
        <w:t xml:space="preserve">The main function has only one function call sub_401851. We double click on it and see there a lot of function calls inside of it. </w:t>
      </w:r>
      <w:r w:rsidR="000A71A7" w:rsidRPr="00F505EA">
        <w:rPr>
          <w:rFonts w:ascii="Times New Roman" w:eastAsia="宋体" w:hAnsi="Times New Roman" w:cs="Times New Roman"/>
          <w:color w:val="09280E"/>
          <w:lang w:eastAsia="zh-CN"/>
        </w:rPr>
        <w:t>So we will analyze the functions one by one.</w:t>
      </w:r>
    </w:p>
    <w:p w14:paraId="111D5350" w14:textId="6D61BF2F" w:rsidR="000A71A7" w:rsidRPr="00F505EA" w:rsidRDefault="00B40FD7"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eastAsia="宋体" w:hAnsi="Times New Roman" w:cs="Times New Roman"/>
          <w:color w:val="09280E"/>
          <w:lang w:eastAsia="zh-CN"/>
        </w:rPr>
        <w:tab/>
        <w:t>sub_401070</w:t>
      </w:r>
      <w:r w:rsidR="00504096" w:rsidRPr="00F505EA">
        <w:rPr>
          <w:rFonts w:ascii="Times New Roman" w:eastAsia="宋体" w:hAnsi="Times New Roman" w:cs="Times New Roman"/>
          <w:color w:val="09280E"/>
          <w:lang w:eastAsia="zh-CN"/>
        </w:rPr>
        <w:t xml:space="preserve"> has many functions but it is not difficult to determine. GetSystemMetrics is used to </w:t>
      </w:r>
      <w:r w:rsidR="00504096" w:rsidRPr="00F505EA">
        <w:rPr>
          <w:rFonts w:ascii="Times New Roman" w:hAnsi="Times New Roman" w:cs="Times New Roman"/>
          <w:color w:val="09280E"/>
        </w:rPr>
        <w:t xml:space="preserve">retrieves the specified system metric or system configuration setting. GetDesktopWindow is used to get the windows screenshot. </w:t>
      </w:r>
      <w:r w:rsidR="00504096" w:rsidRPr="00F505EA">
        <w:rPr>
          <w:rFonts w:ascii="Times New Roman" w:hAnsi="Times New Roman" w:cs="Times New Roman"/>
          <w:bCs/>
          <w:color w:val="09280E"/>
        </w:rPr>
        <w:t>GetDC</w:t>
      </w:r>
      <w:r w:rsidR="00504096" w:rsidRPr="00F505EA">
        <w:rPr>
          <w:rFonts w:ascii="Times New Roman" w:hAnsi="Times New Roman" w:cs="Times New Roman"/>
          <w:color w:val="09280E"/>
        </w:rPr>
        <w:t xml:space="preserve"> function retrieves a handle to a device context (DC) for the client area of a specified window or for the entire screen. The </w:t>
      </w:r>
      <w:r w:rsidR="00504096" w:rsidRPr="00F505EA">
        <w:rPr>
          <w:rFonts w:ascii="Times New Roman" w:hAnsi="Times New Roman" w:cs="Times New Roman"/>
          <w:bCs/>
          <w:color w:val="09280E"/>
        </w:rPr>
        <w:t>BitBlt</w:t>
      </w:r>
      <w:r w:rsidR="00504096" w:rsidRPr="00F505EA">
        <w:rPr>
          <w:rFonts w:ascii="Times New Roman" w:hAnsi="Times New Roman" w:cs="Times New Roman"/>
          <w:color w:val="09280E"/>
        </w:rPr>
        <w:t xml:space="preserve"> function performs a bit-block transfer of the color data corresponding to a rectangle of pixels from the specified source device context into a destination device context.</w:t>
      </w:r>
      <w:r w:rsidR="00E71FA7" w:rsidRPr="00F505EA">
        <w:rPr>
          <w:rFonts w:ascii="Times New Roman" w:hAnsi="Times New Roman" w:cs="Times New Roman"/>
          <w:color w:val="09280E"/>
        </w:rPr>
        <w:t xml:space="preserve"> The </w:t>
      </w:r>
      <w:r w:rsidR="00E71FA7" w:rsidRPr="00F505EA">
        <w:rPr>
          <w:rFonts w:ascii="Times New Roman" w:hAnsi="Times New Roman" w:cs="Times New Roman"/>
          <w:bCs/>
          <w:color w:val="09280E"/>
        </w:rPr>
        <w:t>GetObject</w:t>
      </w:r>
      <w:r w:rsidR="00E71FA7" w:rsidRPr="00F505EA">
        <w:rPr>
          <w:rFonts w:ascii="Times New Roman" w:hAnsi="Times New Roman" w:cs="Times New Roman"/>
          <w:color w:val="09280E"/>
        </w:rPr>
        <w:t xml:space="preserve"> function retrieves information for the specified graphics object.</w:t>
      </w:r>
      <w:r w:rsidR="003B2C2E" w:rsidRPr="00F505EA">
        <w:rPr>
          <w:rFonts w:ascii="Times New Roman" w:hAnsi="Times New Roman" w:cs="Times New Roman"/>
          <w:color w:val="09280E"/>
        </w:rPr>
        <w:t xml:space="preserve"> So far we can almost assure that sub_401070 is used to get the screenshot and transfer the pixels of picture to bits. </w:t>
      </w:r>
      <w:r w:rsidR="00CB0D39" w:rsidRPr="00F505EA">
        <w:rPr>
          <w:rFonts w:ascii="Times New Roman" w:hAnsi="Times New Roman" w:cs="Times New Roman"/>
          <w:color w:val="09280E"/>
        </w:rPr>
        <w:t>Therefore we can rename the function as GetPicBit.</w:t>
      </w:r>
    </w:p>
    <w:p w14:paraId="3F463F96" w14:textId="56D635A7" w:rsidR="002330A4" w:rsidRPr="00F505EA" w:rsidRDefault="002330A4"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hAnsi="Times New Roman" w:cs="Times New Roman"/>
          <w:color w:val="09280E"/>
        </w:rPr>
        <w:tab/>
        <w:t xml:space="preserve">sub_40181F also contains many function calls. </w:t>
      </w:r>
      <w:r w:rsidR="00B73DE8" w:rsidRPr="00F505EA">
        <w:rPr>
          <w:rFonts w:ascii="Times New Roman" w:hAnsi="Times New Roman" w:cs="Times New Roman"/>
          <w:color w:val="09280E"/>
        </w:rPr>
        <w:t>The most interesting operation is "</w:t>
      </w:r>
      <w:r w:rsidR="0063419A" w:rsidRPr="00F505EA">
        <w:rPr>
          <w:rFonts w:ascii="Times New Roman" w:hAnsi="Times New Roman" w:cs="Times New Roman"/>
          <w:color w:val="09280E"/>
        </w:rPr>
        <w:t>XOR</w:t>
      </w:r>
      <w:r w:rsidR="00B73DE8" w:rsidRPr="00F505EA">
        <w:rPr>
          <w:rFonts w:ascii="Times New Roman" w:hAnsi="Times New Roman" w:cs="Times New Roman"/>
          <w:color w:val="09280E"/>
        </w:rPr>
        <w:t>". The function takes as pixel bytes and output pointer as parameters</w:t>
      </w:r>
      <w:r w:rsidR="00C34E28" w:rsidRPr="00F505EA">
        <w:rPr>
          <w:rFonts w:ascii="Times New Roman" w:hAnsi="Times New Roman" w:cs="Times New Roman"/>
          <w:color w:val="09280E"/>
        </w:rPr>
        <w:t>. Therefore we can pretty sure that this function is the cipher, and the cipher schema is XOR. Because of the complexity of encryption, we will go back to this function later. Rename it as XORCipher.</w:t>
      </w:r>
      <w:r w:rsidR="006C3315" w:rsidRPr="00F505EA">
        <w:rPr>
          <w:rFonts w:ascii="Times New Roman" w:eastAsia="宋体" w:hAnsi="Times New Roman" w:cs="Times New Roman"/>
          <w:color w:val="09280E"/>
          <w:lang w:eastAsia="zh-CN"/>
        </w:rPr>
        <w:t xml:space="preserve"> After the cipher schema, the program calls GetTickCount that gives a few seconds snap between the malware creates new file at temp path.</w:t>
      </w:r>
      <w:r w:rsidR="00FE26E9" w:rsidRPr="00F505EA">
        <w:rPr>
          <w:rFonts w:ascii="Times New Roman" w:eastAsia="宋体" w:hAnsi="Times New Roman" w:cs="Times New Roman"/>
          <w:color w:val="09280E"/>
          <w:lang w:eastAsia="zh-CN"/>
        </w:rPr>
        <w:t xml:space="preserve"> </w:t>
      </w:r>
      <w:r w:rsidR="00796E10" w:rsidRPr="00F505EA">
        <w:rPr>
          <w:rFonts w:ascii="Times New Roman" w:eastAsia="宋体" w:hAnsi="Times New Roman" w:cs="Times New Roman"/>
          <w:color w:val="09280E"/>
          <w:lang w:eastAsia="zh-CN"/>
        </w:rPr>
        <w:t>Morevoer, the return value o</w:t>
      </w:r>
      <w:r w:rsidR="00F84169" w:rsidRPr="00F505EA">
        <w:rPr>
          <w:rFonts w:ascii="Times New Roman" w:eastAsia="宋体" w:hAnsi="Times New Roman" w:cs="Times New Roman"/>
          <w:color w:val="09280E"/>
          <w:lang w:eastAsia="zh-CN"/>
        </w:rPr>
        <w:t xml:space="preserve">f GetTickCount will be the </w:t>
      </w:r>
      <w:r w:rsidR="00796E10" w:rsidRPr="00F505EA">
        <w:rPr>
          <w:rFonts w:ascii="Times New Roman" w:eastAsia="宋体" w:hAnsi="Times New Roman" w:cs="Times New Roman"/>
          <w:color w:val="09280E"/>
          <w:lang w:eastAsia="zh-CN"/>
        </w:rPr>
        <w:t>name of the created file.</w:t>
      </w:r>
      <w:r w:rsidR="00D363AD" w:rsidRPr="00F505EA">
        <w:rPr>
          <w:rFonts w:ascii="Times New Roman" w:eastAsia="宋体" w:hAnsi="Times New Roman" w:cs="Times New Roman"/>
          <w:color w:val="09280E"/>
          <w:lang w:eastAsia="zh-CN"/>
        </w:rPr>
        <w:t xml:space="preserve"> That's why we see the different random file names at temp path.</w:t>
      </w:r>
    </w:p>
    <w:p w14:paraId="49927E67" w14:textId="01DBB02D" w:rsidR="004E65B6" w:rsidRPr="00F505EA" w:rsidRDefault="004E65B6"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sub_401000</w:t>
      </w:r>
      <w:r w:rsidR="00046DDB" w:rsidRPr="00F505EA">
        <w:rPr>
          <w:rFonts w:ascii="Times New Roman" w:eastAsia="宋体" w:hAnsi="Times New Roman" w:cs="Times New Roman"/>
          <w:color w:val="09280E"/>
          <w:lang w:eastAsia="zh-CN"/>
        </w:rPr>
        <w:t xml:space="preserve"> writes the encrypted data into files. </w:t>
      </w:r>
      <w:r w:rsidR="00165E3F" w:rsidRPr="00F505EA">
        <w:rPr>
          <w:rFonts w:ascii="Times New Roman" w:eastAsia="宋体" w:hAnsi="Times New Roman" w:cs="Times New Roman"/>
          <w:color w:val="09280E"/>
          <w:lang w:eastAsia="zh-CN"/>
        </w:rPr>
        <w:t>It takes the encrypted bytes, file name, file path as parameters. It calls CreateFile and WriteFile. This function is easily to analyze. Rename it as</w:t>
      </w:r>
      <w:r w:rsidR="006D5254" w:rsidRPr="00F505EA">
        <w:rPr>
          <w:rFonts w:ascii="Times New Roman" w:eastAsia="宋体" w:hAnsi="Times New Roman" w:cs="Times New Roman"/>
          <w:color w:val="09280E"/>
          <w:lang w:eastAsia="zh-CN"/>
        </w:rPr>
        <w:t xml:space="preserve"> WriteCiphertext</w:t>
      </w:r>
      <w:r w:rsidR="00165E3F" w:rsidRPr="00F505EA">
        <w:rPr>
          <w:rFonts w:ascii="Times New Roman" w:eastAsia="宋体" w:hAnsi="Times New Roman" w:cs="Times New Roman"/>
          <w:color w:val="09280E"/>
          <w:lang w:eastAsia="zh-CN"/>
        </w:rPr>
        <w:t>.</w:t>
      </w:r>
      <w:r w:rsidR="006D5254" w:rsidRPr="00F505EA">
        <w:rPr>
          <w:rFonts w:ascii="Times New Roman" w:eastAsia="宋体" w:hAnsi="Times New Roman" w:cs="Times New Roman"/>
          <w:color w:val="09280E"/>
          <w:lang w:eastAsia="zh-CN"/>
        </w:rPr>
        <w:t xml:space="preserve"> Then the program calls GlobalUnlock/GlobalFree and it goes back to sleep before it terminates. </w:t>
      </w:r>
    </w:p>
    <w:p w14:paraId="4BBBCA33" w14:textId="2B82C2E9" w:rsidR="008E3436" w:rsidRPr="00F505EA" w:rsidRDefault="009B4B09"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So far the major problem is the encryption schema. </w:t>
      </w:r>
      <w:r w:rsidR="006B7848" w:rsidRPr="00F505EA">
        <w:rPr>
          <w:rFonts w:ascii="Times New Roman" w:eastAsia="宋体" w:hAnsi="Times New Roman" w:cs="Times New Roman"/>
          <w:color w:val="09280E"/>
          <w:lang w:eastAsia="zh-CN"/>
        </w:rPr>
        <w:t>Since all the plugins cannot work here, I can assume that XOR is the only cipher. We search XOR and see the results.</w:t>
      </w:r>
      <w:r w:rsidR="00E05807" w:rsidRPr="00F505EA">
        <w:rPr>
          <w:rFonts w:ascii="Times New Roman" w:eastAsia="宋体" w:hAnsi="Times New Roman" w:cs="Times New Roman"/>
          <w:color w:val="09280E"/>
          <w:lang w:eastAsia="zh-CN"/>
        </w:rPr>
        <w:t xml:space="preserve"> The result makes matter only if it combines with number or register storing value. </w:t>
      </w:r>
      <w:r w:rsidR="00BD3212" w:rsidRPr="00F505EA">
        <w:rPr>
          <w:rFonts w:ascii="Times New Roman" w:eastAsia="宋体" w:hAnsi="Times New Roman" w:cs="Times New Roman"/>
          <w:color w:val="09280E"/>
          <w:lang w:eastAsia="zh-CN"/>
        </w:rPr>
        <w:t xml:space="preserve">If XOR operation is followed by register+register, then we can ignore it. </w:t>
      </w:r>
      <w:r w:rsidR="00D67BE7" w:rsidRPr="00F505EA">
        <w:rPr>
          <w:rFonts w:ascii="Times New Roman" w:eastAsia="宋体" w:hAnsi="Times New Roman" w:cs="Times New Roman"/>
          <w:color w:val="09280E"/>
          <w:lang w:eastAsia="zh-CN"/>
        </w:rPr>
        <w:t>Therefore the only two left results are sub_401739 and sub_40128D. The first one is</w:t>
      </w:r>
      <w:r w:rsidR="0031674B" w:rsidRPr="00F505EA">
        <w:rPr>
          <w:rFonts w:ascii="Times New Roman" w:eastAsia="宋体" w:hAnsi="Times New Roman" w:cs="Times New Roman"/>
          <w:color w:val="09280E"/>
          <w:lang w:eastAsia="zh-CN"/>
        </w:rPr>
        <w:t xml:space="preserve"> in sub_40181F which is </w:t>
      </w:r>
      <w:r w:rsidR="00D67BE7" w:rsidRPr="00F505EA">
        <w:rPr>
          <w:rFonts w:ascii="Times New Roman" w:eastAsia="宋体" w:hAnsi="Times New Roman" w:cs="Times New Roman"/>
          <w:color w:val="09280E"/>
          <w:lang w:eastAsia="zh-CN"/>
        </w:rPr>
        <w:t xml:space="preserve">renamed as </w:t>
      </w:r>
      <w:r w:rsidR="00DF43CE" w:rsidRPr="00F505EA">
        <w:rPr>
          <w:rFonts w:ascii="Times New Roman" w:eastAsia="宋体" w:hAnsi="Times New Roman" w:cs="Times New Roman"/>
          <w:color w:val="09280E"/>
          <w:lang w:eastAsia="zh-CN"/>
        </w:rPr>
        <w:t>XORCipher.</w:t>
      </w:r>
      <w:r w:rsidR="00AC4492" w:rsidRPr="00F505EA">
        <w:rPr>
          <w:rFonts w:ascii="Times New Roman" w:eastAsia="宋体" w:hAnsi="Times New Roman" w:cs="Times New Roman"/>
          <w:color w:val="09280E"/>
          <w:lang w:eastAsia="zh-CN"/>
        </w:rPr>
        <w:t xml:space="preserve"> If we click on the second one and trace back according to the </w:t>
      </w:r>
      <w:r w:rsidR="00EC3927" w:rsidRPr="00F505EA">
        <w:rPr>
          <w:rFonts w:ascii="Times New Roman" w:eastAsia="宋体" w:hAnsi="Times New Roman" w:cs="Times New Roman"/>
          <w:color w:val="09280E"/>
          <w:lang w:eastAsia="zh-CN"/>
        </w:rPr>
        <w:t>cross-</w:t>
      </w:r>
      <w:r w:rsidR="00AC4492" w:rsidRPr="00F505EA">
        <w:rPr>
          <w:rFonts w:ascii="Times New Roman" w:eastAsia="宋体" w:hAnsi="Times New Roman" w:cs="Times New Roman"/>
          <w:color w:val="09280E"/>
          <w:lang w:eastAsia="zh-CN"/>
        </w:rPr>
        <w:t xml:space="preserve">reference. We can also find out that sub_40128D is within XORCipher. </w:t>
      </w:r>
      <w:r w:rsidR="00A358D9" w:rsidRPr="00F505EA">
        <w:rPr>
          <w:rFonts w:ascii="Times New Roman" w:eastAsia="宋体" w:hAnsi="Times New Roman" w:cs="Times New Roman"/>
          <w:color w:val="09280E"/>
          <w:lang w:eastAsia="zh-CN"/>
        </w:rPr>
        <w:t>Therefore we should analyze XORCipher</w:t>
      </w:r>
      <w:r w:rsidR="00734892" w:rsidRPr="00F505EA">
        <w:rPr>
          <w:rFonts w:ascii="Times New Roman" w:eastAsia="宋体" w:hAnsi="Times New Roman" w:cs="Times New Roman"/>
          <w:color w:val="09280E"/>
          <w:lang w:eastAsia="zh-CN"/>
        </w:rPr>
        <w:t>.</w:t>
      </w:r>
      <w:r w:rsidR="000A28E5" w:rsidRPr="00F505EA">
        <w:rPr>
          <w:rFonts w:ascii="Times New Roman" w:eastAsia="宋体" w:hAnsi="Times New Roman" w:cs="Times New Roman"/>
          <w:noProof/>
          <w:color w:val="09280E"/>
        </w:rPr>
        <w:drawing>
          <wp:inline distT="0" distB="0" distL="0" distR="0" wp14:anchorId="159358C9" wp14:editId="0B2AECF1">
            <wp:extent cx="5532023" cy="2243667"/>
            <wp:effectExtent l="0" t="0" r="5715" b="0"/>
            <wp:docPr id="13" name="Picture 13" descr="Mac:Users:xiaoyizhou:Desktop:Screen Shot 2014-11-09 at 8.5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Users:xiaoyizhou:Desktop:Screen Shot 2014-11-09 at 8.58.12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9127" cy="2246548"/>
                    </a:xfrm>
                    <a:prstGeom prst="rect">
                      <a:avLst/>
                    </a:prstGeom>
                    <a:noFill/>
                    <a:ln>
                      <a:noFill/>
                    </a:ln>
                  </pic:spPr>
                </pic:pic>
              </a:graphicData>
            </a:graphic>
          </wp:inline>
        </w:drawing>
      </w:r>
    </w:p>
    <w:p w14:paraId="61423E33" w14:textId="0A52572A" w:rsidR="00CC7492" w:rsidRPr="00F505EA" w:rsidRDefault="00CC7492"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eastAsia="宋体" w:hAnsi="Times New Roman" w:cs="Times New Roman"/>
          <w:color w:val="09280E"/>
          <w:lang w:eastAsia="zh-CN"/>
        </w:rPr>
        <w:tab/>
        <w:t>XORCipher(sub_40181F)</w:t>
      </w:r>
      <w:r w:rsidR="00F176E8" w:rsidRPr="00F505EA">
        <w:rPr>
          <w:rFonts w:ascii="Times New Roman" w:eastAsia="宋体" w:hAnsi="Times New Roman" w:cs="Times New Roman"/>
          <w:color w:val="09280E"/>
          <w:lang w:eastAsia="zh-CN"/>
        </w:rPr>
        <w:t xml:space="preserve"> -&gt; sub_4017390(XOR) -&gt;sub_4012DD -&gt;jump to loc_40142D -&gt; sub_40128D(XOR)</w:t>
      </w:r>
      <w:r w:rsidR="00BD1880" w:rsidRPr="00F505EA">
        <w:rPr>
          <w:rFonts w:ascii="Times New Roman" w:eastAsia="宋体" w:hAnsi="Times New Roman" w:cs="Times New Roman"/>
          <w:color w:val="09280E"/>
          <w:lang w:eastAsia="zh-CN"/>
        </w:rPr>
        <w:t>. According to this chain, we can clearly see that the second XOR is embedded into the first XOR cipher. At code area of sub_4017390</w:t>
      </w:r>
      <w:r w:rsidR="00D5427C" w:rsidRPr="00F505EA">
        <w:rPr>
          <w:rFonts w:ascii="Times New Roman" w:eastAsia="宋体" w:hAnsi="Times New Roman" w:cs="Times New Roman"/>
          <w:color w:val="09280E"/>
          <w:lang w:eastAsia="zh-CN"/>
        </w:rPr>
        <w:t xml:space="preserve"> and sub_40128D</w:t>
      </w:r>
      <w:r w:rsidR="00BD1880" w:rsidRPr="00F505EA">
        <w:rPr>
          <w:rFonts w:ascii="Times New Roman" w:eastAsia="宋体" w:hAnsi="Times New Roman" w:cs="Times New Roman"/>
          <w:color w:val="09280E"/>
          <w:lang w:eastAsia="zh-CN"/>
        </w:rPr>
        <w:t xml:space="preserve">, we can notice many </w:t>
      </w:r>
      <w:r w:rsidR="000F0566" w:rsidRPr="00F505EA">
        <w:rPr>
          <w:rFonts w:ascii="Times New Roman" w:eastAsia="宋体" w:hAnsi="Times New Roman" w:cs="Times New Roman"/>
          <w:color w:val="09280E"/>
          <w:lang w:eastAsia="zh-CN"/>
        </w:rPr>
        <w:t xml:space="preserve">bit </w:t>
      </w:r>
      <w:r w:rsidR="00483418" w:rsidRPr="00F505EA">
        <w:rPr>
          <w:rFonts w:ascii="Times New Roman" w:eastAsia="宋体" w:hAnsi="Times New Roman" w:cs="Times New Roman"/>
          <w:color w:val="09280E"/>
          <w:lang w:eastAsia="zh-CN"/>
        </w:rPr>
        <w:t>shift (left or right) operations</w:t>
      </w:r>
      <w:r w:rsidR="00BD1880" w:rsidRPr="00F505EA">
        <w:rPr>
          <w:rFonts w:ascii="Times New Roman" w:eastAsia="宋体" w:hAnsi="Times New Roman" w:cs="Times New Roman"/>
          <w:color w:val="09280E"/>
          <w:lang w:eastAsia="zh-CN"/>
        </w:rPr>
        <w:t xml:space="preserve"> because of the cipher. </w:t>
      </w:r>
      <w:r w:rsidR="00D5427C" w:rsidRPr="00F505EA">
        <w:rPr>
          <w:rFonts w:ascii="Times New Roman" w:eastAsia="宋体" w:hAnsi="Times New Roman" w:cs="Times New Roman"/>
          <w:color w:val="09280E"/>
          <w:lang w:eastAsia="zh-CN"/>
        </w:rPr>
        <w:t xml:space="preserve">The algorithm is too complicated to convert to program. Therefore we should use Immdbg or Ollydbg to decrypt it. </w:t>
      </w:r>
      <w:r w:rsidR="005E6E65" w:rsidRPr="00F505EA">
        <w:rPr>
          <w:rFonts w:ascii="Times New Roman" w:eastAsia="宋体" w:hAnsi="Times New Roman" w:cs="Times New Roman"/>
          <w:color w:val="09280E"/>
          <w:lang w:eastAsia="zh-CN"/>
        </w:rPr>
        <w:t>The logic is not difficult to understand due to the features of XOR. We set a breakpoin</w:t>
      </w:r>
      <w:r w:rsidR="003C0AE6" w:rsidRPr="00F505EA">
        <w:rPr>
          <w:rFonts w:ascii="Times New Roman" w:eastAsia="宋体" w:hAnsi="Times New Roman" w:cs="Times New Roman"/>
          <w:color w:val="09280E"/>
          <w:lang w:eastAsia="zh-CN"/>
        </w:rPr>
        <w:t xml:space="preserve">t right before the </w:t>
      </w:r>
      <w:r w:rsidR="005E6E65" w:rsidRPr="00F505EA">
        <w:rPr>
          <w:rFonts w:ascii="Times New Roman" w:eastAsia="宋体" w:hAnsi="Times New Roman" w:cs="Times New Roman"/>
          <w:color w:val="09280E"/>
          <w:lang w:eastAsia="zh-CN"/>
        </w:rPr>
        <w:t xml:space="preserve">encryption. </w:t>
      </w:r>
      <w:r w:rsidR="003C0AE6" w:rsidRPr="00F505EA">
        <w:rPr>
          <w:rFonts w:ascii="Times New Roman" w:eastAsia="宋体" w:hAnsi="Times New Roman" w:cs="Times New Roman"/>
          <w:color w:val="09280E"/>
          <w:lang w:eastAsia="zh-CN"/>
        </w:rPr>
        <w:t xml:space="preserve">Then we change the content of plaintext. Here the plaintext is the pixels of screenshot. We need to change it to the previous ciphertext. Here the ciphertext is the encrypted pixels of screenshot which is not readable data. </w:t>
      </w:r>
      <w:r w:rsidR="007454D4" w:rsidRPr="00F505EA">
        <w:rPr>
          <w:rFonts w:ascii="Times New Roman" w:eastAsia="宋体" w:hAnsi="Times New Roman" w:cs="Times New Roman"/>
          <w:color w:val="09280E"/>
          <w:lang w:eastAsia="zh-CN"/>
        </w:rPr>
        <w:t xml:space="preserve">The malware encrypt the ciphertext, which is equivalent to decrypt the ciphertext because it is XOR cipher. </w:t>
      </w:r>
      <w:r w:rsidR="00DE72E3" w:rsidRPr="00F505EA">
        <w:rPr>
          <w:rFonts w:ascii="Times New Roman" w:hAnsi="Times New Roman" w:cs="Times New Roman"/>
          <w:color w:val="09280E"/>
        </w:rPr>
        <w:t xml:space="preserve">If we use it </w:t>
      </w:r>
      <w:r w:rsidR="00DE72E3" w:rsidRPr="00F505EA">
        <w:rPr>
          <w:rFonts w:ascii="Times New Roman" w:hAnsi="Times New Roman" w:cs="Times New Roman"/>
          <w:bCs/>
          <w:color w:val="09280E"/>
        </w:rPr>
        <w:t>twice</w:t>
      </w:r>
      <w:r w:rsidR="00DE72E3" w:rsidRPr="00F505EA">
        <w:rPr>
          <w:rFonts w:ascii="Times New Roman" w:hAnsi="Times New Roman" w:cs="Times New Roman"/>
          <w:color w:val="09280E"/>
        </w:rPr>
        <w:t xml:space="preserve"> you will get the original information back.</w:t>
      </w:r>
    </w:p>
    <w:p w14:paraId="5AE27131" w14:textId="7E95680F" w:rsidR="00E02666" w:rsidRPr="00F505EA" w:rsidRDefault="00E02666"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ab/>
        <w:t xml:space="preserve">For example: 1010(plaintext) ^ 1110 (key)=100(Ciphertext) </w:t>
      </w:r>
    </w:p>
    <w:p w14:paraId="44C6088D" w14:textId="6B1C5CB8" w:rsidR="00E02666" w:rsidRPr="00F505EA" w:rsidRDefault="00E02666" w:rsidP="0039485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ab/>
      </w:r>
      <w:r w:rsidRPr="00F505EA">
        <w:rPr>
          <w:rFonts w:ascii="Times New Roman" w:hAnsi="Times New Roman" w:cs="Times New Roman"/>
          <w:color w:val="09280E"/>
        </w:rPr>
        <w:tab/>
        <w:t xml:space="preserve">          100</w:t>
      </w:r>
      <w:r w:rsidRPr="00F505EA">
        <w:rPr>
          <w:rFonts w:ascii="Times New Roman" w:hAnsi="Times New Roman" w:cs="Times New Roman"/>
          <w:color w:val="09280E"/>
        </w:rPr>
        <w:tab/>
        <w:t>^</w:t>
      </w:r>
      <w:r w:rsidRPr="00F505EA">
        <w:rPr>
          <w:rFonts w:ascii="Times New Roman" w:hAnsi="Times New Roman" w:cs="Times New Roman"/>
          <w:color w:val="09280E"/>
        </w:rPr>
        <w:tab/>
        <w:t>1110</w:t>
      </w:r>
      <w:r w:rsidRPr="00F505EA">
        <w:rPr>
          <w:rFonts w:ascii="Times New Roman" w:hAnsi="Times New Roman" w:cs="Times New Roman"/>
          <w:color w:val="09280E"/>
        </w:rPr>
        <w:tab/>
        <w:t>= 1010 (the original information)</w:t>
      </w:r>
    </w:p>
    <w:p w14:paraId="58CA7CA3" w14:textId="26743651" w:rsidR="00E02666" w:rsidRPr="00F505EA" w:rsidRDefault="009E75F0"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We didn't detour the malware program. The important thing is to change the content </w:t>
      </w:r>
      <w:r w:rsidR="003039E6" w:rsidRPr="00F505EA">
        <w:rPr>
          <w:rFonts w:ascii="Times New Roman" w:eastAsia="宋体" w:hAnsi="Times New Roman" w:cs="Times New Roman"/>
          <w:color w:val="09280E"/>
          <w:lang w:eastAsia="zh-CN"/>
        </w:rPr>
        <w:t>at</w:t>
      </w:r>
      <w:r w:rsidR="00D64DE3" w:rsidRPr="00F505EA">
        <w:rPr>
          <w:rFonts w:ascii="Times New Roman" w:eastAsia="宋体" w:hAnsi="Times New Roman" w:cs="Times New Roman"/>
          <w:color w:val="09280E"/>
          <w:lang w:eastAsia="zh-CN"/>
        </w:rPr>
        <w:t xml:space="preserve"> buffer from plaintext to previous ciphertext. Then the decrypted image should be saved at the </w:t>
      </w:r>
      <w:r w:rsidR="00382FE1" w:rsidRPr="00F505EA">
        <w:rPr>
          <w:rFonts w:ascii="Times New Roman" w:eastAsia="宋体" w:hAnsi="Times New Roman" w:cs="Times New Roman"/>
          <w:color w:val="09280E"/>
          <w:lang w:eastAsia="zh-CN"/>
        </w:rPr>
        <w:t xml:space="preserve">new file with different name. </w:t>
      </w:r>
    </w:p>
    <w:p w14:paraId="41972980" w14:textId="6357D16D" w:rsidR="00734892" w:rsidRPr="00F505EA" w:rsidRDefault="00982038"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r w:rsidR="001C3DA3" w:rsidRPr="00F505EA">
        <w:rPr>
          <w:rFonts w:ascii="Times New Roman" w:eastAsia="宋体" w:hAnsi="Times New Roman" w:cs="Times New Roman"/>
          <w:color w:val="09280E"/>
          <w:lang w:eastAsia="zh-CN"/>
        </w:rPr>
        <w:t>To see the plaintext, the screenshot picture, we can figure out the cipher algorithm and run it reversely. Or we can run OllyDbg to retrieve the plaintext.</w:t>
      </w:r>
      <w:r w:rsidR="0035711D" w:rsidRPr="00F505EA">
        <w:rPr>
          <w:rFonts w:ascii="Times New Roman" w:eastAsia="宋体" w:hAnsi="Times New Roman" w:cs="Times New Roman"/>
          <w:color w:val="09280E"/>
          <w:lang w:eastAsia="zh-CN"/>
        </w:rPr>
        <w:t xml:space="preserve"> </w:t>
      </w:r>
      <w:r w:rsidR="00376AE3" w:rsidRPr="00F505EA">
        <w:rPr>
          <w:rFonts w:ascii="Times New Roman" w:eastAsia="宋体" w:hAnsi="Times New Roman" w:cs="Times New Roman"/>
          <w:color w:val="09280E"/>
          <w:lang w:eastAsia="zh-CN"/>
        </w:rPr>
        <w:t>The first breakpoint I pick is 0x401880(XORCipher). This is the only option for the first breakpoint because we need to change the value of plaintext which is going to be passed into XORCipher( ).</w:t>
      </w:r>
      <w:r w:rsidR="00DA24CA" w:rsidRPr="00F505EA">
        <w:rPr>
          <w:rFonts w:ascii="Times New Roman" w:eastAsia="宋体" w:hAnsi="Times New Roman" w:cs="Times New Roman"/>
          <w:color w:val="09280E"/>
          <w:lang w:eastAsia="zh-CN"/>
        </w:rPr>
        <w:t xml:space="preserve"> XORCipher takes two parameters, length and plaintext</w:t>
      </w:r>
      <w:r w:rsidR="00ED6A9B" w:rsidRPr="00F505EA">
        <w:rPr>
          <w:rFonts w:ascii="Times New Roman" w:eastAsia="宋体" w:hAnsi="Times New Roman" w:cs="Times New Roman"/>
          <w:color w:val="09280E"/>
          <w:lang w:eastAsia="zh-CN"/>
        </w:rPr>
        <w:t>; the second breakpoint should be set after WriteFile function is called. Therefore I set it at 0x4018CE.</w:t>
      </w:r>
      <w:r w:rsidR="002619EF" w:rsidRPr="00F505EA">
        <w:rPr>
          <w:rFonts w:ascii="Times New Roman" w:eastAsia="宋体" w:hAnsi="Times New Roman" w:cs="Times New Roman"/>
          <w:color w:val="09280E"/>
          <w:lang w:eastAsia="zh-CN"/>
        </w:rPr>
        <w:t xml:space="preserve"> Now we can run OllyDbg and see the malware's behavior. </w:t>
      </w:r>
      <w:r w:rsidR="00B70F2D" w:rsidRPr="00F505EA">
        <w:rPr>
          <w:rFonts w:ascii="Times New Roman" w:eastAsia="宋体" w:hAnsi="Times New Roman" w:cs="Times New Roman"/>
          <w:color w:val="09280E"/>
          <w:lang w:eastAsia="zh-CN"/>
        </w:rPr>
        <w:t xml:space="preserve">The program stops at the first breakpoint. IDA Pro helps us label the content at register. arg2 is number of bytes to write; arg1 is plaintext. Therefore we choose the value at arg1 and show the hex digits. </w:t>
      </w:r>
      <w:r w:rsidR="001C1B05" w:rsidRPr="00F505EA">
        <w:rPr>
          <w:rFonts w:ascii="Times New Roman" w:eastAsia="宋体" w:hAnsi="Times New Roman" w:cs="Times New Roman"/>
          <w:color w:val="09280E"/>
          <w:lang w:eastAsia="zh-CN"/>
        </w:rPr>
        <w:t xml:space="preserve">See the lower panel at left. We need to modify the ASCII at that area (plaintext to ciphertext). </w:t>
      </w:r>
      <w:r w:rsidR="00B43A9E" w:rsidRPr="00F505EA">
        <w:rPr>
          <w:rFonts w:ascii="Times New Roman" w:eastAsia="宋体" w:hAnsi="Times New Roman" w:cs="Times New Roman"/>
          <w:color w:val="09280E"/>
          <w:lang w:eastAsia="zh-CN"/>
        </w:rPr>
        <w:t>We paste ciphertext from tempXXXX file and resume the program.</w:t>
      </w:r>
    </w:p>
    <w:p w14:paraId="15AFF577" w14:textId="769DAB4E" w:rsidR="002E0633" w:rsidRPr="00F505EA" w:rsidRDefault="00B70F2D"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44E36932" wp14:editId="1FA0AA23">
            <wp:extent cx="4580467" cy="2587116"/>
            <wp:effectExtent l="0" t="0" r="0" b="3810"/>
            <wp:docPr id="17" name="Picture 17" descr="Mac:Users:xiaoyizhou:Desktop:Screen Shot 2014-11-10 at 2.27.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Desktop:Screen Shot 2014-11-10 at 2.27.0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0467" cy="2587116"/>
                    </a:xfrm>
                    <a:prstGeom prst="rect">
                      <a:avLst/>
                    </a:prstGeom>
                    <a:noFill/>
                    <a:ln>
                      <a:noFill/>
                    </a:ln>
                  </pic:spPr>
                </pic:pic>
              </a:graphicData>
            </a:graphic>
          </wp:inline>
        </w:drawing>
      </w:r>
    </w:p>
    <w:p w14:paraId="0D6A7781" w14:textId="26F57756" w:rsidR="002619EF" w:rsidRPr="00F505EA" w:rsidRDefault="00541FAC"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The data is red after binary paste. Then we can run the program.</w:t>
      </w:r>
      <w:r w:rsidR="00951673" w:rsidRPr="00F505EA">
        <w:rPr>
          <w:rFonts w:ascii="Times New Roman" w:eastAsia="宋体" w:hAnsi="Times New Roman" w:cs="Times New Roman"/>
          <w:color w:val="09280E"/>
          <w:lang w:eastAsia="zh-CN"/>
        </w:rPr>
        <w:t xml:space="preserve"> After the second breakpoint is hit, the malware create a new file at local path.</w:t>
      </w:r>
      <w:r w:rsidR="00E35B2D" w:rsidRPr="00F505EA">
        <w:rPr>
          <w:rFonts w:ascii="Times New Roman" w:eastAsia="宋体" w:hAnsi="Times New Roman" w:cs="Times New Roman"/>
          <w:color w:val="09280E"/>
          <w:lang w:eastAsia="zh-CN"/>
        </w:rPr>
        <w:t xml:space="preserve"> Before I start OllyDbg, I deleted all the ciphertext files except one for future use. Therefore right now there are only two files at current path.</w:t>
      </w:r>
      <w:r w:rsidR="00313FC8" w:rsidRPr="00F505EA">
        <w:rPr>
          <w:rFonts w:ascii="Times New Roman" w:eastAsia="宋体" w:hAnsi="Times New Roman" w:cs="Times New Roman"/>
          <w:color w:val="09280E"/>
          <w:lang w:eastAsia="zh-CN"/>
        </w:rPr>
        <w:t xml:space="preserve"> One is the </w:t>
      </w:r>
      <w:r w:rsidR="002E1A86" w:rsidRPr="00F505EA">
        <w:rPr>
          <w:rFonts w:ascii="Times New Roman" w:eastAsia="宋体" w:hAnsi="Times New Roman" w:cs="Times New Roman"/>
          <w:color w:val="09280E"/>
          <w:lang w:eastAsia="zh-CN"/>
        </w:rPr>
        <w:t>ciphertext and the other one should be plaintext with name tempXXXXXX.</w:t>
      </w:r>
      <w:r w:rsidR="001832AE" w:rsidRPr="00F505EA">
        <w:rPr>
          <w:rFonts w:ascii="Times New Roman" w:eastAsia="宋体" w:hAnsi="Times New Roman" w:cs="Times New Roman"/>
          <w:color w:val="09280E"/>
          <w:lang w:eastAsia="zh-CN"/>
        </w:rPr>
        <w:t xml:space="preserve"> To see the screenshot, rename the new </w:t>
      </w:r>
      <w:r w:rsidR="001C6EE0" w:rsidRPr="00F505EA">
        <w:rPr>
          <w:rFonts w:ascii="Times New Roman" w:eastAsia="宋体" w:hAnsi="Times New Roman" w:cs="Times New Roman"/>
          <w:color w:val="09280E"/>
          <w:lang w:eastAsia="zh-CN"/>
        </w:rPr>
        <w:t>created file with extension png or bmp. Open it.</w:t>
      </w:r>
    </w:p>
    <w:p w14:paraId="31EFE0EE" w14:textId="6BC0B66D" w:rsidR="001C6EE0" w:rsidRPr="00F505EA" w:rsidRDefault="00DF7709"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14B062A6" wp14:editId="1017CDB0">
            <wp:extent cx="3293533" cy="2178764"/>
            <wp:effectExtent l="0" t="0" r="8890" b="5715"/>
            <wp:docPr id="19" name="Picture 19" descr="Mac:Users:xiaoyizhou:Desktop:share with VM:Screen Shot 2014-11-10 at 2.35.18 P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hare with VM:Screen Shot 2014-11-10 at 2.35.18 PM.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3780" cy="2178927"/>
                    </a:xfrm>
                    <a:prstGeom prst="rect">
                      <a:avLst/>
                    </a:prstGeom>
                    <a:noFill/>
                    <a:ln>
                      <a:noFill/>
                    </a:ln>
                  </pic:spPr>
                </pic:pic>
              </a:graphicData>
            </a:graphic>
          </wp:inline>
        </w:drawing>
      </w:r>
    </w:p>
    <w:p w14:paraId="116009C5" w14:textId="51A338F0" w:rsidR="001C3DA3" w:rsidRPr="00F505EA" w:rsidRDefault="001C3DA3" w:rsidP="00394855">
      <w:pPr>
        <w:widowControl w:val="0"/>
        <w:autoSpaceDE w:val="0"/>
        <w:autoSpaceDN w:val="0"/>
        <w:adjustRightInd w:val="0"/>
        <w:spacing w:line="360" w:lineRule="auto"/>
        <w:rPr>
          <w:rFonts w:ascii="Times New Roman" w:eastAsia="宋体" w:hAnsi="Times New Roman" w:cs="Times New Roman"/>
          <w:color w:val="09280E"/>
          <w:lang w:eastAsia="zh-CN"/>
        </w:rPr>
      </w:pPr>
    </w:p>
    <w:p w14:paraId="03899D6F" w14:textId="516959B4" w:rsidR="001832AE" w:rsidRPr="00F505EA" w:rsidRDefault="001832AE" w:rsidP="0039485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p>
    <w:p w14:paraId="1998DDD3" w14:textId="77777777" w:rsidR="00541FAC" w:rsidRPr="00F505EA" w:rsidRDefault="00541FAC" w:rsidP="00394855">
      <w:pPr>
        <w:widowControl w:val="0"/>
        <w:autoSpaceDE w:val="0"/>
        <w:autoSpaceDN w:val="0"/>
        <w:adjustRightInd w:val="0"/>
        <w:spacing w:line="360" w:lineRule="auto"/>
        <w:rPr>
          <w:rFonts w:ascii="Times New Roman" w:eastAsia="宋体" w:hAnsi="Times New Roman" w:cs="Times New Roman"/>
          <w:color w:val="09280E"/>
          <w:lang w:eastAsia="zh-CN"/>
        </w:rPr>
      </w:pPr>
    </w:p>
    <w:p w14:paraId="380E54BD" w14:textId="456C2D7E" w:rsidR="00394855" w:rsidRPr="00F505EA" w:rsidRDefault="00460F89" w:rsidP="001E3749">
      <w:pPr>
        <w:widowControl w:val="0"/>
        <w:autoSpaceDE w:val="0"/>
        <w:autoSpaceDN w:val="0"/>
        <w:adjustRightInd w:val="0"/>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Issues or Problems</w:t>
      </w:r>
    </w:p>
    <w:p w14:paraId="38B7D4E3" w14:textId="39B70DAA" w:rsidR="00D63B9D" w:rsidRPr="00F505EA" w:rsidRDefault="00D63B9D" w:rsidP="00D63B9D">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First I try to use ImmDbg python plugin to decrypt it. However I cannot find wher</w:t>
      </w:r>
      <w:r w:rsidR="00F25DA2" w:rsidRPr="00F505EA">
        <w:rPr>
          <w:rFonts w:ascii="Times New Roman" w:eastAsia="宋体" w:hAnsi="Times New Roman" w:cs="Times New Roman"/>
          <w:color w:val="09280E"/>
          <w:lang w:eastAsia="zh-CN"/>
        </w:rPr>
        <w:t>e the python script is ran.</w:t>
      </w:r>
      <w:r w:rsidR="0096571E" w:rsidRPr="00F505EA">
        <w:rPr>
          <w:rFonts w:ascii="Times New Roman" w:eastAsia="宋体" w:hAnsi="Times New Roman" w:cs="Times New Roman"/>
          <w:color w:val="09280E"/>
          <w:lang w:eastAsia="zh-CN"/>
        </w:rPr>
        <w:t xml:space="preserve"> The python script has already been placed into PyCommand folder. But I can't see the run script command at ImmDbg library.</w:t>
      </w:r>
    </w:p>
    <w:p w14:paraId="3E9416A3" w14:textId="44DAADF7" w:rsidR="0096571E" w:rsidRPr="00F505EA" w:rsidRDefault="00F57813" w:rsidP="00D63B9D">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76DE336C" wp14:editId="046D0C94">
            <wp:extent cx="4123267" cy="3039756"/>
            <wp:effectExtent l="0" t="0" r="0" b="8255"/>
            <wp:docPr id="15" name="Picture 15" descr="Mac:Users:xiaoyizhou:Desktop:Screen Shot 2014-11-10 at 10.47.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Users:xiaoyizhou:Desktop:Screen Shot 2014-11-10 at 10.47.11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3267" cy="3039756"/>
                    </a:xfrm>
                    <a:prstGeom prst="rect">
                      <a:avLst/>
                    </a:prstGeom>
                    <a:noFill/>
                    <a:ln>
                      <a:noFill/>
                    </a:ln>
                  </pic:spPr>
                </pic:pic>
              </a:graphicData>
            </a:graphic>
          </wp:inline>
        </w:drawing>
      </w:r>
    </w:p>
    <w:p w14:paraId="2E105E0E" w14:textId="77777777" w:rsidR="00F25DA2" w:rsidRPr="00F505EA" w:rsidRDefault="00F25DA2" w:rsidP="00D63B9D">
      <w:pPr>
        <w:widowControl w:val="0"/>
        <w:autoSpaceDE w:val="0"/>
        <w:autoSpaceDN w:val="0"/>
        <w:adjustRightInd w:val="0"/>
        <w:spacing w:line="360" w:lineRule="auto"/>
        <w:rPr>
          <w:rFonts w:ascii="Times New Roman" w:eastAsia="宋体" w:hAnsi="Times New Roman" w:cs="Times New Roman"/>
          <w:color w:val="09280E"/>
          <w:lang w:eastAsia="zh-CN"/>
        </w:rPr>
      </w:pPr>
    </w:p>
    <w:p w14:paraId="43F26727" w14:textId="1C22CD64" w:rsidR="00460F89" w:rsidRPr="00F505EA" w:rsidRDefault="00460F89" w:rsidP="001E3749">
      <w:pPr>
        <w:widowControl w:val="0"/>
        <w:autoSpaceDE w:val="0"/>
        <w:autoSpaceDN w:val="0"/>
        <w:adjustRightInd w:val="0"/>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Conclusion</w:t>
      </w:r>
    </w:p>
    <w:p w14:paraId="75F3A3A2" w14:textId="0DBDCC5D" w:rsidR="00D051F9" w:rsidRPr="00F505EA" w:rsidRDefault="00D051F9" w:rsidP="00D051F9">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This malware is not that harmful. It capture the current windows and encrypt the pixels then save the ciphertext into a file formatting by "temp"+"ticketcount".</w:t>
      </w:r>
      <w:r w:rsidR="00E0764C" w:rsidRPr="00F505EA">
        <w:rPr>
          <w:rFonts w:ascii="Times New Roman" w:eastAsia="宋体" w:hAnsi="Times New Roman" w:cs="Times New Roman"/>
          <w:color w:val="09280E"/>
          <w:lang w:eastAsia="zh-CN"/>
        </w:rPr>
        <w:t xml:space="preserve"> The cipher schema is XOR. To decrypt it, we should use same cipher schema to encrypt it twice. </w:t>
      </w:r>
      <w:r w:rsidR="00E30F09" w:rsidRPr="00F505EA">
        <w:rPr>
          <w:rFonts w:ascii="Times New Roman" w:eastAsia="宋体" w:hAnsi="Times New Roman" w:cs="Times New Roman"/>
          <w:color w:val="09280E"/>
          <w:lang w:eastAsia="zh-CN"/>
        </w:rPr>
        <w:t xml:space="preserve">The malware will stop if we close it manually. </w:t>
      </w:r>
    </w:p>
    <w:p w14:paraId="1A3C8C3D" w14:textId="77777777" w:rsidR="00E0764C" w:rsidRPr="00F505EA" w:rsidRDefault="00E0764C" w:rsidP="00D051F9">
      <w:pPr>
        <w:widowControl w:val="0"/>
        <w:autoSpaceDE w:val="0"/>
        <w:autoSpaceDN w:val="0"/>
        <w:adjustRightInd w:val="0"/>
        <w:spacing w:line="360" w:lineRule="auto"/>
        <w:rPr>
          <w:rFonts w:ascii="Times New Roman" w:eastAsia="宋体" w:hAnsi="Times New Roman" w:cs="Times New Roman"/>
          <w:color w:val="09280E"/>
          <w:lang w:eastAsia="zh-CN"/>
        </w:rPr>
      </w:pPr>
    </w:p>
    <w:p w14:paraId="621A0AF2" w14:textId="78FDC758" w:rsidR="00460F89" w:rsidRPr="00F505EA" w:rsidRDefault="00460F89" w:rsidP="001E3749">
      <w:pPr>
        <w:widowControl w:val="0"/>
        <w:autoSpaceDE w:val="0"/>
        <w:autoSpaceDN w:val="0"/>
        <w:adjustRightInd w:val="0"/>
        <w:spacing w:line="360" w:lineRule="auto"/>
        <w:jc w:val="center"/>
        <w:rPr>
          <w:rFonts w:ascii="Times New Roman" w:eastAsia="宋体" w:hAnsi="Times New Roman" w:cs="Times New Roman"/>
          <w:b/>
          <w:color w:val="09280E"/>
          <w:lang w:eastAsia="zh-CN"/>
        </w:rPr>
      </w:pPr>
      <w:r w:rsidRPr="00F505EA">
        <w:rPr>
          <w:rFonts w:ascii="Times New Roman" w:eastAsia="宋体" w:hAnsi="Times New Roman" w:cs="Times New Roman"/>
          <w:b/>
          <w:color w:val="09280E"/>
          <w:lang w:eastAsia="zh-CN"/>
        </w:rPr>
        <w:t>Reviewed Questions</w:t>
      </w:r>
    </w:p>
    <w:p w14:paraId="4432D09A" w14:textId="77777777"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1. Using dynamic analysis, determine what this malware</w:t>
      </w:r>
      <w:r w:rsidRPr="00F505EA">
        <w:rPr>
          <w:rFonts w:ascii="Times New Roman" w:hAnsi="Times New Roman" w:cs="Times New Roman"/>
          <w:color w:val="09280E"/>
        </w:rPr>
        <w:t xml:space="preserve"> </w:t>
      </w:r>
      <w:r w:rsidRPr="00F505EA">
        <w:rPr>
          <w:rFonts w:ascii="Times New Roman" w:hAnsi="Times New Roman" w:cs="Times New Roman"/>
          <w:b/>
          <w:color w:val="09280E"/>
        </w:rPr>
        <w:t>creates.</w:t>
      </w:r>
    </w:p>
    <w:p w14:paraId="06DDE271" w14:textId="1686A608" w:rsidR="0014338B" w:rsidRPr="00F505EA" w:rsidRDefault="00286FBA" w:rsidP="000E2AB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A lot of </w:t>
      </w:r>
      <w:r w:rsidR="008D1953" w:rsidRPr="00F505EA">
        <w:rPr>
          <w:rFonts w:ascii="Times New Roman" w:hAnsi="Times New Roman" w:cs="Times New Roman"/>
          <w:color w:val="09280E"/>
        </w:rPr>
        <w:t>files containing ciphertext</w:t>
      </w:r>
      <w:r w:rsidRPr="00F505EA">
        <w:rPr>
          <w:rFonts w:ascii="Times New Roman" w:hAnsi="Times New Roman" w:cs="Times New Roman"/>
          <w:color w:val="09280E"/>
        </w:rPr>
        <w:t>s</w:t>
      </w:r>
      <w:r w:rsidR="008D1953" w:rsidRPr="00F505EA">
        <w:rPr>
          <w:rFonts w:ascii="Times New Roman" w:hAnsi="Times New Roman" w:cs="Times New Roman"/>
          <w:color w:val="09280E"/>
        </w:rPr>
        <w:t xml:space="preserve"> of </w:t>
      </w:r>
      <w:r w:rsidRPr="00F505EA">
        <w:rPr>
          <w:rFonts w:ascii="Times New Roman" w:hAnsi="Times New Roman" w:cs="Times New Roman"/>
          <w:color w:val="09280E"/>
        </w:rPr>
        <w:t xml:space="preserve">the </w:t>
      </w:r>
      <w:r w:rsidR="008D1953" w:rsidRPr="00F505EA">
        <w:rPr>
          <w:rFonts w:ascii="Times New Roman" w:hAnsi="Times New Roman" w:cs="Times New Roman"/>
          <w:color w:val="09280E"/>
        </w:rPr>
        <w:t>screenshot</w:t>
      </w:r>
      <w:r w:rsidRPr="00F505EA">
        <w:rPr>
          <w:rFonts w:ascii="Times New Roman" w:hAnsi="Times New Roman" w:cs="Times New Roman"/>
          <w:color w:val="09280E"/>
        </w:rPr>
        <w:t>s</w:t>
      </w:r>
      <w:r w:rsidR="008D1953" w:rsidRPr="00F505EA">
        <w:rPr>
          <w:rFonts w:ascii="Times New Roman" w:hAnsi="Times New Roman" w:cs="Times New Roman"/>
          <w:color w:val="09280E"/>
        </w:rPr>
        <w:t xml:space="preserve"> at current path. </w:t>
      </w:r>
    </w:p>
    <w:p w14:paraId="6D6BB5EF" w14:textId="77777777" w:rsidR="0042391B" w:rsidRPr="00F505EA" w:rsidRDefault="0042391B" w:rsidP="000E2AB5">
      <w:pPr>
        <w:widowControl w:val="0"/>
        <w:autoSpaceDE w:val="0"/>
        <w:autoSpaceDN w:val="0"/>
        <w:adjustRightInd w:val="0"/>
        <w:spacing w:line="360" w:lineRule="auto"/>
        <w:rPr>
          <w:rFonts w:ascii="Times New Roman" w:hAnsi="Times New Roman" w:cs="Times New Roman"/>
          <w:color w:val="09280E"/>
        </w:rPr>
      </w:pPr>
    </w:p>
    <w:p w14:paraId="0A62CAA3" w14:textId="1126A331"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 xml:space="preserve">2. </w:t>
      </w:r>
      <w:r w:rsidR="006A24E0" w:rsidRPr="00F505EA">
        <w:rPr>
          <w:rFonts w:ascii="Times New Roman" w:hAnsi="Times New Roman" w:cs="Times New Roman"/>
          <w:b/>
          <w:color w:val="09280E"/>
        </w:rPr>
        <w:t>Use static techniques such as a</w:t>
      </w:r>
      <w:r w:rsidRPr="00F505EA">
        <w:rPr>
          <w:rFonts w:ascii="Times New Roman" w:hAnsi="Times New Roman" w:cs="Times New Roman"/>
          <w:b/>
          <w:color w:val="09280E"/>
        </w:rPr>
        <w:t xml:space="preserve"> </w:t>
      </w:r>
      <w:r w:rsidR="006A24E0" w:rsidRPr="00F505EA">
        <w:rPr>
          <w:rFonts w:ascii="Times New Roman" w:eastAsia="宋体" w:hAnsi="Times New Roman" w:cs="Times New Roman"/>
          <w:b/>
          <w:color w:val="09280E"/>
          <w:lang w:eastAsia="zh-CN"/>
        </w:rPr>
        <w:t>"</w:t>
      </w:r>
      <w:r w:rsidR="003C1AA7" w:rsidRPr="00F505EA">
        <w:rPr>
          <w:rFonts w:ascii="Times New Roman" w:hAnsi="Times New Roman" w:cs="Times New Roman"/>
          <w:b/>
          <w:color w:val="09280E"/>
        </w:rPr>
        <w:t>XOR</w:t>
      </w:r>
      <w:r w:rsidR="006A24E0" w:rsidRPr="00F505EA">
        <w:rPr>
          <w:rFonts w:ascii="Times New Roman" w:hAnsi="Times New Roman" w:cs="Times New Roman"/>
          <w:b/>
          <w:color w:val="09280E"/>
        </w:rPr>
        <w:t>"</w:t>
      </w:r>
      <w:r w:rsidRPr="00F505EA">
        <w:rPr>
          <w:rFonts w:ascii="Times New Roman" w:hAnsi="Times New Roman" w:cs="Times New Roman"/>
          <w:b/>
          <w:color w:val="09280E"/>
        </w:rPr>
        <w:t xml:space="preserve"> search, FindCrypt2, KANAL, and the</w:t>
      </w:r>
      <w:r w:rsidR="000E2AB5" w:rsidRPr="00F505EA">
        <w:rPr>
          <w:rFonts w:ascii="Times New Roman" w:hAnsi="Times New Roman" w:cs="Times New Roman"/>
          <w:b/>
          <w:color w:val="09280E"/>
        </w:rPr>
        <w:t xml:space="preserve"> </w:t>
      </w:r>
      <w:r w:rsidRPr="00F505EA">
        <w:rPr>
          <w:rFonts w:ascii="Times New Roman" w:hAnsi="Times New Roman" w:cs="Times New Roman"/>
          <w:b/>
          <w:color w:val="09280E"/>
        </w:rPr>
        <w:t>IDA Entropy Plugin to look for potential encoding. What do you find?</w:t>
      </w:r>
    </w:p>
    <w:p w14:paraId="582F898F" w14:textId="32BD16FB" w:rsidR="0042391B" w:rsidRPr="00F505EA" w:rsidRDefault="0042391B" w:rsidP="000E2AB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The only cipher schema used in this malware is XOR. I found many entries of XOR but only two of them matter. </w:t>
      </w:r>
    </w:p>
    <w:p w14:paraId="1D64AF4A" w14:textId="77777777" w:rsidR="00E41083" w:rsidRPr="00F505EA" w:rsidRDefault="00E41083" w:rsidP="000E2AB5">
      <w:pPr>
        <w:widowControl w:val="0"/>
        <w:autoSpaceDE w:val="0"/>
        <w:autoSpaceDN w:val="0"/>
        <w:adjustRightInd w:val="0"/>
        <w:spacing w:line="360" w:lineRule="auto"/>
        <w:rPr>
          <w:rFonts w:ascii="Times New Roman" w:hAnsi="Times New Roman" w:cs="Times New Roman"/>
          <w:color w:val="09280E"/>
        </w:rPr>
      </w:pPr>
    </w:p>
    <w:p w14:paraId="47728DD6" w14:textId="236BC983"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3. Based on your answer to question 1, which imported function would be a</w:t>
      </w:r>
      <w:r w:rsidR="000E2AB5" w:rsidRPr="00F505EA">
        <w:rPr>
          <w:rFonts w:ascii="Times New Roman" w:hAnsi="Times New Roman" w:cs="Times New Roman"/>
          <w:b/>
          <w:color w:val="09280E"/>
        </w:rPr>
        <w:t xml:space="preserve"> </w:t>
      </w:r>
      <w:r w:rsidRPr="00F505EA">
        <w:rPr>
          <w:rFonts w:ascii="Times New Roman" w:hAnsi="Times New Roman" w:cs="Times New Roman"/>
          <w:b/>
          <w:color w:val="09280E"/>
        </w:rPr>
        <w:t>good prospect for finding the encoding functions?</w:t>
      </w:r>
    </w:p>
    <w:p w14:paraId="3AA57CFB" w14:textId="71EF6ABA" w:rsidR="00E41083" w:rsidRPr="00F505EA" w:rsidRDefault="00F7708A" w:rsidP="000E2AB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We should pay attention to the code area between GetDesktopWindow/ BitBlt and WriteFile. </w:t>
      </w:r>
    </w:p>
    <w:p w14:paraId="6EC7615F" w14:textId="77777777" w:rsidR="00F7708A" w:rsidRPr="00F505EA" w:rsidRDefault="00F7708A" w:rsidP="000E2AB5">
      <w:pPr>
        <w:widowControl w:val="0"/>
        <w:autoSpaceDE w:val="0"/>
        <w:autoSpaceDN w:val="0"/>
        <w:adjustRightInd w:val="0"/>
        <w:spacing w:line="360" w:lineRule="auto"/>
        <w:rPr>
          <w:rFonts w:ascii="Times New Roman" w:hAnsi="Times New Roman" w:cs="Times New Roman"/>
          <w:color w:val="09280E"/>
        </w:rPr>
      </w:pPr>
    </w:p>
    <w:p w14:paraId="10B8135A" w14:textId="77777777"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4. Where is the encoding function in the disassembly?</w:t>
      </w:r>
    </w:p>
    <w:p w14:paraId="60DCE9B4" w14:textId="4AC2F468" w:rsidR="00707D18" w:rsidRPr="00F505EA" w:rsidRDefault="00DF5B87" w:rsidP="000E2AB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The encoding function is sub_40181F.</w:t>
      </w:r>
    </w:p>
    <w:p w14:paraId="3427242E" w14:textId="77777777" w:rsidR="00DF5B87" w:rsidRPr="00F505EA" w:rsidRDefault="00DF5B87" w:rsidP="000E2AB5">
      <w:pPr>
        <w:widowControl w:val="0"/>
        <w:autoSpaceDE w:val="0"/>
        <w:autoSpaceDN w:val="0"/>
        <w:adjustRightInd w:val="0"/>
        <w:spacing w:line="360" w:lineRule="auto"/>
        <w:rPr>
          <w:rFonts w:ascii="Times New Roman" w:hAnsi="Times New Roman" w:cs="Times New Roman"/>
          <w:color w:val="09280E"/>
        </w:rPr>
      </w:pPr>
    </w:p>
    <w:p w14:paraId="00CB178D" w14:textId="77777777"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5. Trace from the encoding function to the source of the encoded content.</w:t>
      </w:r>
    </w:p>
    <w:p w14:paraId="4669BF08" w14:textId="77777777" w:rsidR="000E2AB5"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What is the content?</w:t>
      </w:r>
    </w:p>
    <w:p w14:paraId="5CA3CFDA" w14:textId="6A1A8CF8" w:rsidR="00DF5B87" w:rsidRPr="00F505EA" w:rsidRDefault="007E5DA9" w:rsidP="000E2AB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The plaintext is the screenshot of the current window.</w:t>
      </w:r>
    </w:p>
    <w:p w14:paraId="5149A44B" w14:textId="77777777" w:rsidR="00D93C31" w:rsidRPr="00F505EA" w:rsidRDefault="00D93C31" w:rsidP="000E2AB5">
      <w:pPr>
        <w:widowControl w:val="0"/>
        <w:autoSpaceDE w:val="0"/>
        <w:autoSpaceDN w:val="0"/>
        <w:adjustRightInd w:val="0"/>
        <w:spacing w:line="360" w:lineRule="auto"/>
        <w:rPr>
          <w:rFonts w:ascii="Times New Roman" w:eastAsia="宋体" w:hAnsi="Times New Roman" w:cs="Times New Roman"/>
          <w:color w:val="09280E"/>
          <w:lang w:eastAsia="zh-CN"/>
        </w:rPr>
      </w:pPr>
    </w:p>
    <w:p w14:paraId="4FE04F61" w14:textId="61D2743D" w:rsidR="00880AF6" w:rsidRPr="00F505EA" w:rsidRDefault="00880AF6"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6. Can you find the algorithm used fo</w:t>
      </w:r>
      <w:r w:rsidR="000E2AB5" w:rsidRPr="00F505EA">
        <w:rPr>
          <w:rFonts w:ascii="Times New Roman" w:hAnsi="Times New Roman" w:cs="Times New Roman"/>
          <w:b/>
          <w:color w:val="09280E"/>
        </w:rPr>
        <w:t xml:space="preserve">r encoding? If not, how can you </w:t>
      </w:r>
      <w:r w:rsidRPr="00F505EA">
        <w:rPr>
          <w:rFonts w:ascii="Times New Roman" w:hAnsi="Times New Roman" w:cs="Times New Roman"/>
          <w:b/>
          <w:color w:val="09280E"/>
        </w:rPr>
        <w:t>decode the content?</w:t>
      </w:r>
    </w:p>
    <w:p w14:paraId="1369C18E" w14:textId="6E052CBE" w:rsidR="00DF5B87" w:rsidRPr="00F505EA" w:rsidRDefault="004B2A19" w:rsidP="000E2AB5">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The algorithm is complicated. Therefore a good way to decrypt is to XOR</w:t>
      </w:r>
      <w:r w:rsidR="000B55F4" w:rsidRPr="00F505EA">
        <w:rPr>
          <w:rFonts w:ascii="Times New Roman" w:eastAsia="宋体" w:hAnsi="Times New Roman" w:cs="Times New Roman"/>
          <w:color w:val="09280E"/>
          <w:lang w:eastAsia="zh-CN"/>
        </w:rPr>
        <w:t xml:space="preserve"> twice, which means we use OllyDbg</w:t>
      </w:r>
      <w:r w:rsidRPr="00F505EA">
        <w:rPr>
          <w:rFonts w:ascii="Times New Roman" w:eastAsia="宋体" w:hAnsi="Times New Roman" w:cs="Times New Roman"/>
          <w:color w:val="09280E"/>
          <w:lang w:eastAsia="zh-CN"/>
        </w:rPr>
        <w:t xml:space="preserve"> to change the content at buffer from plaintext to ciphertext. </w:t>
      </w:r>
    </w:p>
    <w:p w14:paraId="7F061A68" w14:textId="77777777" w:rsidR="004B2A19" w:rsidRPr="00F505EA" w:rsidRDefault="004B2A19" w:rsidP="000E2AB5">
      <w:pPr>
        <w:widowControl w:val="0"/>
        <w:autoSpaceDE w:val="0"/>
        <w:autoSpaceDN w:val="0"/>
        <w:adjustRightInd w:val="0"/>
        <w:spacing w:line="360" w:lineRule="auto"/>
        <w:rPr>
          <w:rFonts w:ascii="Times New Roman" w:eastAsia="宋体" w:hAnsi="Times New Roman" w:cs="Times New Roman"/>
          <w:b/>
          <w:color w:val="09280E"/>
          <w:lang w:eastAsia="zh-CN"/>
        </w:rPr>
      </w:pPr>
    </w:p>
    <w:p w14:paraId="3E00ABFA" w14:textId="1A41924A" w:rsidR="00880AF6" w:rsidRPr="00F505EA" w:rsidRDefault="001E3749" w:rsidP="000E2AB5">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7. Using instrumentation:</w:t>
      </w:r>
      <w:r w:rsidR="00880AF6" w:rsidRPr="00F505EA">
        <w:rPr>
          <w:rFonts w:ascii="Times New Roman" w:hAnsi="Times New Roman" w:cs="Times New Roman"/>
          <w:b/>
          <w:color w:val="09280E"/>
        </w:rPr>
        <w:t xml:space="preserve"> can you recover th</w:t>
      </w:r>
      <w:r w:rsidR="000E2AB5" w:rsidRPr="00F505EA">
        <w:rPr>
          <w:rFonts w:ascii="Times New Roman" w:hAnsi="Times New Roman" w:cs="Times New Roman"/>
          <w:b/>
          <w:color w:val="09280E"/>
        </w:rPr>
        <w:t>e original source of one of the</w:t>
      </w:r>
      <w:r w:rsidR="000E2AB5" w:rsidRPr="00F505EA">
        <w:rPr>
          <w:rFonts w:ascii="Times New Roman" w:hAnsi="Times New Roman" w:cs="Times New Roman"/>
          <w:b/>
          <w:color w:val="09280E"/>
          <w:lang w:eastAsia="zh-CN"/>
        </w:rPr>
        <w:t xml:space="preserve"> </w:t>
      </w:r>
      <w:r w:rsidR="00880AF6" w:rsidRPr="00F505EA">
        <w:rPr>
          <w:rFonts w:ascii="Times New Roman" w:hAnsi="Times New Roman" w:cs="Times New Roman"/>
          <w:b/>
          <w:color w:val="09280E"/>
        </w:rPr>
        <w:t>encoded files?</w:t>
      </w:r>
    </w:p>
    <w:p w14:paraId="5A493B1D" w14:textId="12CA5A70" w:rsidR="00694CC8" w:rsidRPr="00F505EA" w:rsidRDefault="00694CC8" w:rsidP="000E2AB5">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Yes</w:t>
      </w:r>
      <w:r w:rsidR="004F45BC" w:rsidRPr="00F505EA">
        <w:rPr>
          <w:rFonts w:ascii="Times New Roman" w:hAnsi="Times New Roman" w:cs="Times New Roman"/>
          <w:color w:val="09280E"/>
        </w:rPr>
        <w:t xml:space="preserve">. XOR the content twice and check the new created file. </w:t>
      </w:r>
    </w:p>
    <w:p w14:paraId="668830CD" w14:textId="77777777" w:rsidR="00F57813" w:rsidRPr="00F505EA" w:rsidRDefault="00F57813" w:rsidP="000E2AB5">
      <w:pPr>
        <w:widowControl w:val="0"/>
        <w:autoSpaceDE w:val="0"/>
        <w:autoSpaceDN w:val="0"/>
        <w:adjustRightInd w:val="0"/>
        <w:spacing w:line="360" w:lineRule="auto"/>
        <w:rPr>
          <w:rFonts w:ascii="Times New Roman" w:hAnsi="Times New Roman" w:cs="Times New Roman"/>
          <w:color w:val="09280E"/>
        </w:rPr>
      </w:pPr>
    </w:p>
    <w:p w14:paraId="11C51AAB" w14:textId="77777777" w:rsidR="00F57813" w:rsidRPr="00F505EA" w:rsidRDefault="00F57813" w:rsidP="000E2AB5">
      <w:pPr>
        <w:widowControl w:val="0"/>
        <w:autoSpaceDE w:val="0"/>
        <w:autoSpaceDN w:val="0"/>
        <w:adjustRightInd w:val="0"/>
        <w:spacing w:line="360" w:lineRule="auto"/>
        <w:rPr>
          <w:rFonts w:ascii="Times New Roman" w:hAnsi="Times New Roman" w:cs="Times New Roman"/>
          <w:color w:val="09280E"/>
        </w:rPr>
      </w:pPr>
    </w:p>
    <w:p w14:paraId="519CBEB4" w14:textId="70A6990F" w:rsidR="00F57813" w:rsidRPr="00F505EA" w:rsidRDefault="00F57813" w:rsidP="00F57813">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Lab13-03</w:t>
      </w:r>
    </w:p>
    <w:p w14:paraId="054CDC28" w14:textId="424ACCEF" w:rsidR="00F57813" w:rsidRPr="00F505EA" w:rsidRDefault="00F57813" w:rsidP="00F57813">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Steps of Process</w:t>
      </w:r>
    </w:p>
    <w:p w14:paraId="5D9FE213" w14:textId="4E229579" w:rsidR="00CB2088" w:rsidRPr="00F505EA" w:rsidRDefault="002E7CEC" w:rsidP="002E7CEC">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First we use basic static and dynamic analysis to examine the malware. </w:t>
      </w:r>
      <w:r w:rsidR="00B30A23" w:rsidRPr="00F505EA">
        <w:rPr>
          <w:rFonts w:ascii="Times New Roman" w:eastAsia="宋体" w:hAnsi="Times New Roman" w:cs="Times New Roman"/>
          <w:color w:val="09280E"/>
          <w:lang w:eastAsia="zh-CN"/>
        </w:rPr>
        <w:t xml:space="preserve">We noticed that a few functions intercept with Internet function. For example Gethistbyname, WSASocketA, and connect. Therefore we should set </w:t>
      </w:r>
      <w:r w:rsidR="005F06B3">
        <w:rPr>
          <w:rFonts w:ascii="Times New Roman" w:eastAsia="宋体" w:hAnsi="Times New Roman" w:cs="Times New Roman"/>
          <w:color w:val="09280E"/>
          <w:lang w:eastAsia="zh-CN"/>
        </w:rPr>
        <w:t xml:space="preserve">Wireshark and </w:t>
      </w:r>
      <w:r w:rsidR="00B30A23" w:rsidRPr="00F505EA">
        <w:rPr>
          <w:rFonts w:ascii="Times New Roman" w:eastAsia="宋体" w:hAnsi="Times New Roman" w:cs="Times New Roman"/>
          <w:color w:val="09280E"/>
          <w:lang w:eastAsia="zh-CN"/>
        </w:rPr>
        <w:t>Netcat and ApateDNS to see the malware's behavior related to network function.</w:t>
      </w:r>
      <w:r w:rsidR="00DF6572" w:rsidRPr="00F505EA">
        <w:rPr>
          <w:rFonts w:ascii="Times New Roman" w:eastAsia="宋体" w:hAnsi="Times New Roman" w:cs="Times New Roman"/>
          <w:color w:val="09280E"/>
          <w:lang w:eastAsia="zh-CN"/>
        </w:rPr>
        <w:t xml:space="preserve"> </w:t>
      </w:r>
      <w:r w:rsidR="002326BF">
        <w:rPr>
          <w:rFonts w:ascii="Times New Roman" w:eastAsia="宋体" w:hAnsi="Times New Roman" w:cs="Times New Roman"/>
          <w:color w:val="09280E"/>
          <w:lang w:eastAsia="zh-CN"/>
        </w:rPr>
        <w:t xml:space="preserve">From the Wireshark, </w:t>
      </w:r>
      <w:r w:rsidR="00DE17FB">
        <w:rPr>
          <w:rFonts w:ascii="Times New Roman" w:eastAsia="宋体" w:hAnsi="Times New Roman" w:cs="Times New Roman"/>
          <w:color w:val="09280E"/>
          <w:lang w:eastAsia="zh-CN"/>
        </w:rPr>
        <w:t xml:space="preserve">the malware is using port 8910. So </w:t>
      </w:r>
      <w:bookmarkStart w:id="0" w:name="_GoBack"/>
      <w:bookmarkEnd w:id="0"/>
      <w:r w:rsidR="00AA1207" w:rsidRPr="00F505EA">
        <w:rPr>
          <w:rFonts w:ascii="Times New Roman" w:eastAsia="宋体" w:hAnsi="Times New Roman" w:cs="Times New Roman"/>
          <w:color w:val="09280E"/>
          <w:lang w:eastAsia="zh-CN"/>
        </w:rPr>
        <w:t xml:space="preserve">I listen on the port 8910 and wait for the result. But nothing shows up. Therefore I started to send some message via socket and I found that the message I send has been encrypted. </w:t>
      </w:r>
      <w:r w:rsidR="00DE78B3" w:rsidRPr="00F505EA">
        <w:rPr>
          <w:rFonts w:ascii="Times New Roman" w:eastAsia="宋体" w:hAnsi="Times New Roman" w:cs="Times New Roman"/>
          <w:color w:val="09280E"/>
          <w:lang w:eastAsia="zh-CN"/>
        </w:rPr>
        <w:t xml:space="preserve">Moreover the malware intend to get access to www.practicalmalwareanalysis.com. </w:t>
      </w:r>
      <w:r w:rsidR="003D780B" w:rsidRPr="00F505EA">
        <w:rPr>
          <w:rFonts w:ascii="Times New Roman" w:eastAsia="宋体" w:hAnsi="Times New Roman" w:cs="Times New Roman"/>
          <w:color w:val="09280E"/>
          <w:lang w:eastAsia="zh-CN"/>
        </w:rPr>
        <w:t xml:space="preserve">We can figure it out by ApateDNS. </w:t>
      </w:r>
      <w:r w:rsidR="008A37D3" w:rsidRPr="00F505EA">
        <w:rPr>
          <w:rFonts w:ascii="Times New Roman" w:eastAsia="宋体" w:hAnsi="Times New Roman" w:cs="Times New Roman"/>
          <w:color w:val="09280E"/>
          <w:lang w:eastAsia="zh-CN"/>
        </w:rPr>
        <w:t xml:space="preserve">The domain name is not encrypted because we can see the name at string. String can give us a lot of entries in this lab. </w:t>
      </w:r>
    </w:p>
    <w:p w14:paraId="40B7A01B" w14:textId="4F77F0CE" w:rsidR="00A861D7" w:rsidRPr="00F505EA" w:rsidRDefault="00241DFC" w:rsidP="002E7CEC">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3773550D" wp14:editId="44910901">
            <wp:extent cx="4817533" cy="2371408"/>
            <wp:effectExtent l="0" t="0" r="8890" b="0"/>
            <wp:docPr id="7" name="Picture 7" descr="Mac:Users:xiaoyizhou:Desktop:Screen Shot 2014-11-10 at 1.31.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1-10 at 1.31.32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7533" cy="2371408"/>
                    </a:xfrm>
                    <a:prstGeom prst="rect">
                      <a:avLst/>
                    </a:prstGeom>
                    <a:noFill/>
                    <a:ln>
                      <a:noFill/>
                    </a:ln>
                  </pic:spPr>
                </pic:pic>
              </a:graphicData>
            </a:graphic>
          </wp:inline>
        </w:drawing>
      </w:r>
    </w:p>
    <w:p w14:paraId="64E3C446" w14:textId="340E5413" w:rsidR="008E2A2B" w:rsidRPr="00F505EA" w:rsidRDefault="00254EE4" w:rsidP="002E7CEC">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r w:rsidR="008E2A2B" w:rsidRPr="00F505EA">
        <w:rPr>
          <w:rFonts w:ascii="Times New Roman" w:eastAsia="宋体" w:hAnsi="Times New Roman" w:cs="Times New Roman"/>
          <w:color w:val="09280E"/>
          <w:lang w:eastAsia="zh-CN"/>
        </w:rPr>
        <w:t>This is one entry</w:t>
      </w:r>
      <w:r w:rsidR="004733CA" w:rsidRPr="00F505EA">
        <w:rPr>
          <w:rFonts w:ascii="Times New Roman" w:eastAsia="宋体" w:hAnsi="Times New Roman" w:cs="Times New Roman"/>
          <w:color w:val="09280E"/>
          <w:lang w:eastAsia="zh-CN"/>
        </w:rPr>
        <w:t xml:space="preserve"> </w:t>
      </w:r>
      <w:r w:rsidR="008E2A2B" w:rsidRPr="00F505EA">
        <w:rPr>
          <w:rFonts w:ascii="Times New Roman" w:eastAsia="宋体" w:hAnsi="Times New Roman" w:cs="Times New Roman"/>
          <w:color w:val="09280E"/>
          <w:lang w:eastAsia="zh-CN"/>
        </w:rPr>
        <w:t xml:space="preserve">"ijklmnopqrsuvwx" </w:t>
      </w:r>
      <w:r w:rsidR="00D80071" w:rsidRPr="00F505EA">
        <w:rPr>
          <w:rFonts w:ascii="Times New Roman" w:eastAsia="宋体" w:hAnsi="Times New Roman" w:cs="Times New Roman"/>
          <w:color w:val="09280E"/>
          <w:lang w:eastAsia="zh-CN"/>
        </w:rPr>
        <w:t>seems like random generated string</w:t>
      </w:r>
      <w:r w:rsidR="004733CA" w:rsidRPr="00F505EA">
        <w:rPr>
          <w:rFonts w:ascii="Times New Roman" w:eastAsia="宋体" w:hAnsi="Times New Roman" w:cs="Times New Roman"/>
          <w:color w:val="09280E"/>
          <w:lang w:eastAsia="zh-CN"/>
        </w:rPr>
        <w:t xml:space="preserve"> or cipher key. </w:t>
      </w:r>
      <w:r w:rsidR="00D80071" w:rsidRPr="00F505EA">
        <w:rPr>
          <w:rFonts w:ascii="Times New Roman" w:eastAsia="宋体" w:hAnsi="Times New Roman" w:cs="Times New Roman"/>
          <w:color w:val="09280E"/>
          <w:lang w:eastAsia="zh-CN"/>
        </w:rPr>
        <w:t xml:space="preserve">So far we don't know the cipher schema. We can guess the string is cipher key. And we also noticed </w:t>
      </w:r>
      <w:r w:rsidR="00555044" w:rsidRPr="00F505EA">
        <w:rPr>
          <w:rFonts w:ascii="Times New Roman" w:eastAsia="宋体" w:hAnsi="Times New Roman" w:cs="Times New Roman"/>
          <w:color w:val="09280E"/>
          <w:lang w:eastAsia="zh-CN"/>
        </w:rPr>
        <w:t>"</w:t>
      </w:r>
      <w:r w:rsidR="00D80071" w:rsidRPr="00F505EA">
        <w:rPr>
          <w:rFonts w:ascii="Times New Roman" w:eastAsia="宋体" w:hAnsi="Times New Roman" w:cs="Times New Roman"/>
          <w:color w:val="09280E"/>
          <w:lang w:eastAsia="zh-CN"/>
        </w:rPr>
        <w:t>empty key</w:t>
      </w:r>
      <w:r w:rsidR="00555044" w:rsidRPr="00F505EA">
        <w:rPr>
          <w:rFonts w:ascii="Times New Roman" w:eastAsia="宋体" w:hAnsi="Times New Roman" w:cs="Times New Roman"/>
          <w:color w:val="09280E"/>
          <w:lang w:eastAsia="zh-CN"/>
        </w:rPr>
        <w:t>"</w:t>
      </w:r>
      <w:r w:rsidR="00D80071" w:rsidRPr="00F505EA">
        <w:rPr>
          <w:rFonts w:ascii="Times New Roman" w:eastAsia="宋体" w:hAnsi="Times New Roman" w:cs="Times New Roman"/>
          <w:color w:val="09280E"/>
          <w:lang w:eastAsia="zh-CN"/>
        </w:rPr>
        <w:t xml:space="preserve">, </w:t>
      </w:r>
      <w:r w:rsidR="00555044" w:rsidRPr="00F505EA">
        <w:rPr>
          <w:rFonts w:ascii="Times New Roman" w:eastAsia="宋体" w:hAnsi="Times New Roman" w:cs="Times New Roman"/>
          <w:color w:val="09280E"/>
          <w:lang w:eastAsia="zh-CN"/>
        </w:rPr>
        <w:t>"</w:t>
      </w:r>
      <w:r w:rsidR="00D80071" w:rsidRPr="00F505EA">
        <w:rPr>
          <w:rFonts w:ascii="Times New Roman" w:eastAsia="宋体" w:hAnsi="Times New Roman" w:cs="Times New Roman"/>
          <w:color w:val="09280E"/>
          <w:lang w:eastAsia="zh-CN"/>
        </w:rPr>
        <w:t>incorrect key length</w:t>
      </w:r>
      <w:r w:rsidR="00555044" w:rsidRPr="00F505EA">
        <w:rPr>
          <w:rFonts w:ascii="Times New Roman" w:eastAsia="宋体" w:hAnsi="Times New Roman" w:cs="Times New Roman"/>
          <w:color w:val="09280E"/>
          <w:lang w:eastAsia="zh-CN"/>
        </w:rPr>
        <w:t>"</w:t>
      </w:r>
      <w:r w:rsidR="00D80071" w:rsidRPr="00F505EA">
        <w:rPr>
          <w:rFonts w:ascii="Times New Roman" w:eastAsia="宋体" w:hAnsi="Times New Roman" w:cs="Times New Roman"/>
          <w:color w:val="09280E"/>
          <w:lang w:eastAsia="zh-CN"/>
        </w:rPr>
        <w:t xml:space="preserve">, </w:t>
      </w:r>
      <w:r w:rsidR="00555044" w:rsidRPr="00F505EA">
        <w:rPr>
          <w:rFonts w:ascii="Times New Roman" w:eastAsia="宋体" w:hAnsi="Times New Roman" w:cs="Times New Roman"/>
          <w:color w:val="09280E"/>
          <w:lang w:eastAsia="zh-CN"/>
        </w:rPr>
        <w:t>"incorrect block length".</w:t>
      </w:r>
      <w:r w:rsidR="00402ED5" w:rsidRPr="00F505EA">
        <w:rPr>
          <w:rFonts w:ascii="Times New Roman" w:eastAsia="宋体" w:hAnsi="Times New Roman" w:cs="Times New Roman"/>
          <w:color w:val="09280E"/>
          <w:lang w:eastAsia="zh-CN"/>
        </w:rPr>
        <w:t xml:space="preserve"> I think the malware divide the plaintext into block and encrypt the information by block. This block cipher schema is normally used by DES and AES. </w:t>
      </w:r>
      <w:r w:rsidR="0046262B" w:rsidRPr="00F505EA">
        <w:rPr>
          <w:rFonts w:ascii="Times New Roman" w:eastAsia="宋体" w:hAnsi="Times New Roman" w:cs="Times New Roman"/>
          <w:color w:val="09280E"/>
          <w:lang w:eastAsia="zh-CN"/>
        </w:rPr>
        <w:t xml:space="preserve">I also found </w:t>
      </w:r>
      <w:r w:rsidR="00240596" w:rsidRPr="00F505EA">
        <w:rPr>
          <w:rFonts w:ascii="Times New Roman" w:eastAsia="宋体" w:hAnsi="Times New Roman" w:cs="Times New Roman"/>
          <w:color w:val="09280E"/>
          <w:lang w:eastAsia="zh-CN"/>
        </w:rPr>
        <w:t xml:space="preserve">an interesting string similar to base64. But in this case I don't think it is standard base64. It is customized base64 cipher schema. Right now we can assume the malware has used two different ciphers. </w:t>
      </w:r>
      <w:r w:rsidR="00780958" w:rsidRPr="00F505EA">
        <w:rPr>
          <w:rFonts w:ascii="Times New Roman" w:eastAsia="宋体" w:hAnsi="Times New Roman" w:cs="Times New Roman"/>
          <w:color w:val="09280E"/>
          <w:lang w:eastAsia="zh-CN"/>
        </w:rPr>
        <w:t>Under the string, we saw some information related to network. When we close the socket at Netcat, we can see those strings. Error API, error code, message</w:t>
      </w:r>
      <w:r w:rsidR="009A7A1A" w:rsidRPr="00F505EA">
        <w:rPr>
          <w:rFonts w:ascii="Times New Roman" w:eastAsia="宋体" w:hAnsi="Times New Roman" w:cs="Times New Roman"/>
          <w:color w:val="09280E"/>
          <w:lang w:eastAsia="zh-CN"/>
        </w:rPr>
        <w:t xml:space="preserve">. Right now the first goal is to determine the cipher. </w:t>
      </w:r>
    </w:p>
    <w:p w14:paraId="4A92FBBC" w14:textId="1F706DEA" w:rsidR="000C33C8" w:rsidRPr="00F505EA" w:rsidRDefault="00705C71" w:rsidP="002E7CEC">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noProof/>
          <w:color w:val="09280E"/>
        </w:rPr>
        <w:drawing>
          <wp:inline distT="0" distB="0" distL="0" distR="0" wp14:anchorId="19CB6663" wp14:editId="6FEF2B64">
            <wp:extent cx="2792730" cy="1474735"/>
            <wp:effectExtent l="0" t="0" r="1270" b="0"/>
            <wp:docPr id="14" name="Picture 14" descr="Mac:Users:xiaoyizhou:Desktop:Screen Shot 2014-11-10 at 1.2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esktop:Screen Shot 2014-11-10 at 1.23.5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2730" cy="1474735"/>
                    </a:xfrm>
                    <a:prstGeom prst="rect">
                      <a:avLst/>
                    </a:prstGeom>
                    <a:noFill/>
                    <a:ln>
                      <a:noFill/>
                    </a:ln>
                  </pic:spPr>
                </pic:pic>
              </a:graphicData>
            </a:graphic>
          </wp:inline>
        </w:drawing>
      </w:r>
      <w:r w:rsidR="008D743A" w:rsidRPr="00F505EA">
        <w:rPr>
          <w:rFonts w:ascii="Times New Roman" w:eastAsia="宋体" w:hAnsi="Times New Roman" w:cs="Times New Roman"/>
          <w:noProof/>
          <w:color w:val="09280E"/>
        </w:rPr>
        <w:drawing>
          <wp:inline distT="0" distB="0" distL="0" distR="0" wp14:anchorId="3690E462" wp14:editId="059D06D0">
            <wp:extent cx="2606841" cy="1518074"/>
            <wp:effectExtent l="0" t="0" r="9525" b="6350"/>
            <wp:docPr id="16" name="Picture 16" descr="Mac:Users:xiaoyizhou:Desktop:Screen Shot 2014-11-10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esktop:Screen Shot 2014-11-10 at 1.24.28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8772" cy="1519198"/>
                    </a:xfrm>
                    <a:prstGeom prst="rect">
                      <a:avLst/>
                    </a:prstGeom>
                    <a:noFill/>
                    <a:ln>
                      <a:noFill/>
                    </a:ln>
                  </pic:spPr>
                </pic:pic>
              </a:graphicData>
            </a:graphic>
          </wp:inline>
        </w:drawing>
      </w:r>
    </w:p>
    <w:p w14:paraId="5DA0A571" w14:textId="0D86C48B" w:rsidR="00816527" w:rsidRDefault="009A7A1A" w:rsidP="00C037C6">
      <w:pPr>
        <w:widowControl w:val="0"/>
        <w:autoSpaceDE w:val="0"/>
        <w:autoSpaceDN w:val="0"/>
        <w:adjustRightInd w:val="0"/>
        <w:spacing w:line="360" w:lineRule="auto"/>
        <w:rPr>
          <w:rFonts w:ascii="宋体" w:eastAsia="宋体" w:hAnsi="宋体" w:cs="宋体" w:hint="eastAsia"/>
          <w:color w:val="09280E"/>
          <w:lang w:eastAsia="zh-CN"/>
        </w:rPr>
      </w:pPr>
      <w:r w:rsidRPr="00F505EA">
        <w:rPr>
          <w:rFonts w:ascii="Times New Roman" w:eastAsia="宋体" w:hAnsi="Times New Roman" w:cs="Times New Roman"/>
          <w:color w:val="09280E"/>
          <w:lang w:eastAsia="zh-CN"/>
        </w:rPr>
        <w:tab/>
        <w:t xml:space="preserve">We can </w:t>
      </w:r>
      <w:r w:rsidR="00C037C6" w:rsidRPr="00F505EA">
        <w:rPr>
          <w:rFonts w:ascii="Times New Roman" w:eastAsia="宋体" w:hAnsi="Times New Roman" w:cs="Times New Roman"/>
          <w:color w:val="09280E"/>
          <w:lang w:eastAsia="zh-CN"/>
        </w:rPr>
        <w:t xml:space="preserve">open the malware at IDA Pro. The main function is not complicated. We can notice the string </w:t>
      </w:r>
      <w:r w:rsidR="00C037C6" w:rsidRPr="00F505EA">
        <w:rPr>
          <w:rFonts w:ascii="Times New Roman" w:hAnsi="Times New Roman" w:cs="Times New Roman"/>
          <w:color w:val="09280E"/>
        </w:rPr>
        <w:t>ijklmnopqrstuvwx immediately after we open IDA Pro. The string is a parameter used by sub_401AC2. So I don't think it is just a random string. It could be the cipher key. Now we can rename sub_401AC2 as Mal_Cipher.</w:t>
      </w:r>
      <w:r w:rsidR="006B6715" w:rsidRPr="00F505EA">
        <w:rPr>
          <w:rFonts w:ascii="Times New Roman" w:hAnsi="Times New Roman" w:cs="Times New Roman"/>
          <w:color w:val="09280E"/>
        </w:rPr>
        <w:t xml:space="preserve">  We can deterimine the cipher schema later. The return value of Mal_Cipher should be a pointer to WSAstruct so that WSAStartup can initial Winsock properly.</w:t>
      </w:r>
      <w:r w:rsidR="00C037C6" w:rsidRPr="00F505EA">
        <w:rPr>
          <w:rFonts w:ascii="Times New Roman" w:hAnsi="Times New Roman" w:cs="Times New Roman"/>
          <w:color w:val="09280E"/>
        </w:rPr>
        <w:t xml:space="preserve"> </w:t>
      </w:r>
      <w:r w:rsidR="005B0F28" w:rsidRPr="00F505EA">
        <w:rPr>
          <w:rFonts w:ascii="Times New Roman" w:hAnsi="Times New Roman" w:cs="Times New Roman"/>
          <w:color w:val="09280E"/>
        </w:rPr>
        <w:t xml:space="preserve">Later the program calls WSASocket to </w:t>
      </w:r>
      <w:r w:rsidR="00AE191B" w:rsidRPr="00F505EA">
        <w:rPr>
          <w:rFonts w:ascii="Times New Roman" w:hAnsi="Times New Roman" w:cs="Times New Roman"/>
          <w:color w:val="09280E"/>
        </w:rPr>
        <w:t>create</w:t>
      </w:r>
      <w:r w:rsidR="005B0F28" w:rsidRPr="00F505EA">
        <w:rPr>
          <w:rFonts w:ascii="Times New Roman" w:hAnsi="Times New Roman" w:cs="Times New Roman"/>
          <w:color w:val="09280E"/>
        </w:rPr>
        <w:t xml:space="preserve"> a socket.</w:t>
      </w:r>
      <w:r w:rsidR="001F1BC9" w:rsidRPr="00F505EA">
        <w:rPr>
          <w:rFonts w:ascii="Times New Roman" w:hAnsi="Times New Roman" w:cs="Times New Roman"/>
          <w:color w:val="09280E"/>
        </w:rPr>
        <w:t xml:space="preserve"> Type value is one so that the program starts a socket stream that provides sequenced, reliable, two-way, connection-based byte streams with an OOB data transmission mechanism.</w:t>
      </w:r>
      <w:r w:rsidR="003A3749" w:rsidRPr="00F505EA">
        <w:rPr>
          <w:rFonts w:ascii="Times New Roman" w:hAnsi="Times New Roman" w:cs="Times New Roman"/>
          <w:color w:val="09280E"/>
        </w:rPr>
        <w:t xml:space="preserve"> </w:t>
      </w:r>
      <w:r w:rsidR="005A3F85">
        <w:rPr>
          <w:rFonts w:ascii="宋体" w:eastAsia="宋体" w:hAnsi="宋体" w:cs="宋体" w:hint="eastAsia"/>
          <w:color w:val="09280E"/>
          <w:lang w:eastAsia="zh-CN"/>
        </w:rPr>
        <w:t xml:space="preserve">Then the program keeps calling Internet-related functions like gethostname, htons, connect and sub_4015B7. </w:t>
      </w:r>
    </w:p>
    <w:p w14:paraId="7F081616" w14:textId="16683908" w:rsidR="00C037C6" w:rsidRPr="005A3F85" w:rsidRDefault="00816527" w:rsidP="00C037C6">
      <w:pPr>
        <w:widowControl w:val="0"/>
        <w:autoSpaceDE w:val="0"/>
        <w:autoSpaceDN w:val="0"/>
        <w:adjustRightInd w:val="0"/>
        <w:spacing w:line="360" w:lineRule="auto"/>
        <w:rPr>
          <w:rFonts w:ascii="宋体" w:eastAsia="宋体" w:hAnsi="宋体" w:cs="宋体" w:hint="eastAsia"/>
          <w:color w:val="09280E"/>
          <w:lang w:eastAsia="zh-CN"/>
        </w:rPr>
      </w:pPr>
      <w:r>
        <w:rPr>
          <w:rFonts w:ascii="宋体" w:eastAsia="宋体" w:hAnsi="宋体" w:cs="宋体" w:hint="eastAsia"/>
          <w:color w:val="09280E"/>
          <w:lang w:eastAsia="zh-CN"/>
        </w:rPr>
        <w:tab/>
      </w:r>
      <w:r w:rsidR="00800919">
        <w:rPr>
          <w:rFonts w:ascii="宋体" w:eastAsia="宋体" w:hAnsi="宋体" w:cs="宋体" w:hint="eastAsia"/>
          <w:color w:val="09280E"/>
          <w:lang w:eastAsia="zh-CN"/>
        </w:rPr>
        <w:t xml:space="preserve">Double click on sub_4015B7, </w:t>
      </w:r>
      <w:r w:rsidR="005E1344">
        <w:rPr>
          <w:rFonts w:ascii="宋体" w:eastAsia="宋体" w:hAnsi="宋体" w:cs="宋体" w:hint="eastAsia"/>
          <w:color w:val="09280E"/>
          <w:lang w:eastAsia="zh-CN"/>
        </w:rPr>
        <w:t xml:space="preserve">we can notice that the program calls CreatePipe for the incoming and outgoing message communication. </w:t>
      </w:r>
      <w:r w:rsidR="005F6C79">
        <w:rPr>
          <w:rFonts w:ascii="宋体" w:eastAsia="宋体" w:hAnsi="宋体" w:cs="宋体" w:hint="eastAsia"/>
          <w:color w:val="09280E"/>
          <w:lang w:eastAsia="zh-CN"/>
        </w:rPr>
        <w:t xml:space="preserve">Then the program opens process "cmd.exe" in order to create a thread in this process later. </w:t>
      </w:r>
      <w:r w:rsidR="002671A6">
        <w:rPr>
          <w:rFonts w:ascii="宋体" w:eastAsia="宋体" w:hAnsi="宋体" w:cs="宋体" w:hint="eastAsia"/>
          <w:color w:val="09280E"/>
          <w:lang w:eastAsia="zh-CN"/>
        </w:rPr>
        <w:t>The thread</w:t>
      </w:r>
      <w:r w:rsidR="006B74C6">
        <w:rPr>
          <w:rFonts w:ascii="宋体" w:eastAsia="宋体" w:hAnsi="宋体" w:cs="宋体" w:hint="eastAsia"/>
          <w:color w:val="09280E"/>
          <w:lang w:eastAsia="zh-CN"/>
        </w:rPr>
        <w:t>s</w:t>
      </w:r>
      <w:r w:rsidR="002671A6">
        <w:rPr>
          <w:rFonts w:ascii="宋体" w:eastAsia="宋体" w:hAnsi="宋体" w:cs="宋体" w:hint="eastAsia"/>
          <w:color w:val="09280E"/>
          <w:lang w:eastAsia="zh-CN"/>
        </w:rPr>
        <w:t xml:space="preserve"> at cmd.exe </w:t>
      </w:r>
      <w:r w:rsidR="006B74C6">
        <w:rPr>
          <w:rFonts w:ascii="宋体" w:eastAsia="宋体" w:hAnsi="宋体" w:cs="宋体" w:hint="eastAsia"/>
          <w:color w:val="09280E"/>
          <w:lang w:eastAsia="zh-CN"/>
        </w:rPr>
        <w:t xml:space="preserve">are </w:t>
      </w:r>
      <w:r w:rsidR="002671A6">
        <w:rPr>
          <w:rFonts w:ascii="宋体" w:eastAsia="宋体" w:hAnsi="宋体" w:cs="宋体" w:hint="eastAsia"/>
          <w:color w:val="09280E"/>
          <w:lang w:eastAsia="zh-CN"/>
        </w:rPr>
        <w:t xml:space="preserve">created at </w:t>
      </w:r>
      <w:r w:rsidR="006B74C6">
        <w:rPr>
          <w:rFonts w:ascii="宋体" w:eastAsia="宋体" w:hAnsi="宋体" w:cs="宋体" w:hint="eastAsia"/>
          <w:color w:val="09280E"/>
          <w:lang w:eastAsia="zh-CN"/>
        </w:rPr>
        <w:t>0x</w:t>
      </w:r>
      <w:r w:rsidR="002671A6">
        <w:rPr>
          <w:rFonts w:ascii="宋体" w:eastAsia="宋体" w:hAnsi="宋体" w:cs="宋体" w:hint="eastAsia"/>
          <w:color w:val="09280E"/>
          <w:lang w:eastAsia="zh-CN"/>
        </w:rPr>
        <w:t>401</w:t>
      </w:r>
      <w:r w:rsidR="006B74C6">
        <w:rPr>
          <w:rFonts w:ascii="宋体" w:eastAsia="宋体" w:hAnsi="宋体" w:cs="宋体" w:hint="eastAsia"/>
          <w:color w:val="09280E"/>
          <w:lang w:eastAsia="zh-CN"/>
        </w:rPr>
        <w:t>807 and 0x40184B, respectively</w:t>
      </w:r>
      <w:r w:rsidR="002671A6">
        <w:rPr>
          <w:rFonts w:ascii="宋体" w:eastAsia="宋体" w:hAnsi="宋体" w:cs="宋体" w:hint="eastAsia"/>
          <w:color w:val="09280E"/>
          <w:lang w:eastAsia="zh-CN"/>
        </w:rPr>
        <w:t>.</w:t>
      </w:r>
      <w:r w:rsidR="00537318">
        <w:rPr>
          <w:rFonts w:ascii="宋体" w:eastAsia="宋体" w:hAnsi="宋体" w:cs="宋体" w:hint="eastAsia"/>
          <w:color w:val="09280E"/>
          <w:lang w:eastAsia="zh-CN"/>
        </w:rPr>
        <w:t xml:space="preserve"> One of them is outgoing communication thread; the other one is incoming communication thread.</w:t>
      </w:r>
      <w:r w:rsidR="002671A6">
        <w:rPr>
          <w:rFonts w:ascii="宋体" w:eastAsia="宋体" w:hAnsi="宋体" w:cs="宋体" w:hint="eastAsia"/>
          <w:color w:val="09280E"/>
          <w:lang w:eastAsia="zh-CN"/>
        </w:rPr>
        <w:t xml:space="preserve"> </w:t>
      </w:r>
      <w:r w:rsidR="00B0488F">
        <w:rPr>
          <w:rFonts w:ascii="宋体" w:eastAsia="宋体" w:hAnsi="宋体" w:cs="宋体" w:hint="eastAsia"/>
          <w:color w:val="09280E"/>
          <w:lang w:eastAsia="zh-CN"/>
        </w:rPr>
        <w:t>efore the program calls CreateThread</w:t>
      </w:r>
      <w:r w:rsidR="00C61C0C">
        <w:rPr>
          <w:rFonts w:ascii="宋体" w:eastAsia="宋体" w:hAnsi="宋体" w:cs="宋体" w:hint="eastAsia"/>
          <w:color w:val="09280E"/>
          <w:lang w:eastAsia="zh-CN"/>
        </w:rPr>
        <w:t xml:space="preserve"> at 0x401807</w:t>
      </w:r>
      <w:r w:rsidR="00B0488F">
        <w:rPr>
          <w:rFonts w:ascii="宋体" w:eastAsia="宋体" w:hAnsi="宋体" w:cs="宋体" w:hint="eastAsia"/>
          <w:color w:val="09280E"/>
          <w:lang w:eastAsia="zh-CN"/>
        </w:rPr>
        <w:t xml:space="preserve">, the program first calls </w:t>
      </w:r>
      <w:r w:rsidR="00C215CE">
        <w:rPr>
          <w:rFonts w:ascii="宋体" w:eastAsia="宋体" w:hAnsi="宋体" w:cs="宋体" w:hint="eastAsia"/>
          <w:color w:val="09280E"/>
          <w:lang w:eastAsia="zh-CN"/>
        </w:rPr>
        <w:t>0x</w:t>
      </w:r>
      <w:r w:rsidR="00C215CE" w:rsidRPr="00C215CE">
        <w:rPr>
          <w:rFonts w:ascii="宋体" w:eastAsia="宋体" w:hAnsi="宋体" w:cs="宋体"/>
          <w:color w:val="09280E"/>
          <w:lang w:eastAsia="zh-CN"/>
        </w:rPr>
        <w:t>401082</w:t>
      </w:r>
      <w:r w:rsidR="00C215CE" w:rsidRPr="00C215CE">
        <w:rPr>
          <w:rFonts w:ascii="宋体" w:eastAsia="宋体" w:hAnsi="宋体" w:cs="宋体" w:hint="eastAsia"/>
          <w:color w:val="09280E"/>
          <w:lang w:eastAsia="zh-CN"/>
        </w:rPr>
        <w:t xml:space="preserve"> </w:t>
      </w:r>
      <w:r w:rsidR="00C215CE">
        <w:rPr>
          <w:rFonts w:ascii="宋体" w:eastAsia="宋体" w:hAnsi="宋体" w:cs="宋体" w:hint="eastAsia"/>
          <w:color w:val="09280E"/>
          <w:lang w:eastAsia="zh-CN"/>
        </w:rPr>
        <w:t xml:space="preserve">by passing the pointer </w:t>
      </w:r>
      <w:r w:rsidR="00C215CE" w:rsidRPr="00C215CE">
        <w:rPr>
          <w:rFonts w:ascii="宋体" w:eastAsia="宋体" w:hAnsi="宋体" w:cs="宋体"/>
          <w:color w:val="09280E"/>
          <w:lang w:eastAsia="zh-CN"/>
        </w:rPr>
        <w:t>StartAddress</w:t>
      </w:r>
      <w:r w:rsidR="00E64D14">
        <w:rPr>
          <w:rFonts w:ascii="宋体" w:eastAsia="宋体" w:hAnsi="宋体" w:cs="宋体" w:hint="eastAsia"/>
          <w:color w:val="09280E"/>
          <w:lang w:eastAsia="zh-CN"/>
        </w:rPr>
        <w:t>. At 0x401082, the block cipher encrypts the plaintext</w:t>
      </w:r>
      <w:r w:rsidR="00247B62">
        <w:rPr>
          <w:rFonts w:ascii="宋体" w:eastAsia="宋体" w:hAnsi="宋体" w:cs="宋体" w:hint="eastAsia"/>
          <w:color w:val="09280E"/>
          <w:lang w:eastAsia="zh-CN"/>
        </w:rPr>
        <w:t xml:space="preserve"> (discuss later)</w:t>
      </w:r>
      <w:r w:rsidR="00E64D14">
        <w:rPr>
          <w:rFonts w:ascii="宋体" w:eastAsia="宋体" w:hAnsi="宋体" w:cs="宋体" w:hint="eastAsia"/>
          <w:color w:val="09280E"/>
          <w:lang w:eastAsia="zh-CN"/>
        </w:rPr>
        <w:t xml:space="preserve">. </w:t>
      </w:r>
      <w:r w:rsidR="00247B62">
        <w:rPr>
          <w:rFonts w:ascii="宋体" w:eastAsia="宋体" w:hAnsi="宋体" w:cs="宋体" w:hint="eastAsia"/>
          <w:color w:val="09280E"/>
          <w:lang w:eastAsia="zh-CN"/>
        </w:rPr>
        <w:t xml:space="preserve">At another CreateThread function call 0x4084B, the program calls </w:t>
      </w:r>
      <w:r w:rsidR="00247B62" w:rsidRPr="00247B62">
        <w:rPr>
          <w:rFonts w:ascii="宋体" w:eastAsia="宋体" w:hAnsi="宋体" w:cs="宋体"/>
          <w:color w:val="09280E"/>
          <w:lang w:eastAsia="zh-CN"/>
        </w:rPr>
        <w:t>sub_40132B</w:t>
      </w:r>
      <w:r w:rsidR="00247B62">
        <w:rPr>
          <w:rFonts w:ascii="宋体" w:eastAsia="宋体" w:hAnsi="宋体" w:cs="宋体" w:hint="eastAsia"/>
          <w:color w:val="09280E"/>
          <w:lang w:eastAsia="zh-CN"/>
        </w:rPr>
        <w:t xml:space="preserve"> where base64 happens. Therefore we can assure that the program encrypt the </w:t>
      </w:r>
      <w:r w:rsidR="00B66E4C">
        <w:rPr>
          <w:rFonts w:ascii="宋体" w:eastAsia="宋体" w:hAnsi="宋体" w:cs="宋体" w:hint="eastAsia"/>
          <w:color w:val="09280E"/>
          <w:lang w:eastAsia="zh-CN"/>
        </w:rPr>
        <w:t xml:space="preserve">incoming message and outgoing message with block cipher and base64, respectively. But I cannot figure out which one is corresponding to incoming message; which one is corresponding to outgoing message. There is supposed to have an explicit command </w:t>
      </w:r>
      <w:r w:rsidR="00E96BB4">
        <w:rPr>
          <w:rFonts w:ascii="宋体" w:eastAsia="宋体" w:hAnsi="宋体" w:cs="宋体" w:hint="eastAsia"/>
          <w:color w:val="09280E"/>
          <w:lang w:eastAsia="zh-CN"/>
        </w:rPr>
        <w:t xml:space="preserve">or </w:t>
      </w:r>
      <w:r w:rsidR="00BF3954">
        <w:rPr>
          <w:rFonts w:ascii="宋体" w:eastAsia="宋体" w:hAnsi="宋体" w:cs="宋体" w:hint="eastAsia"/>
          <w:color w:val="09280E"/>
          <w:lang w:eastAsia="zh-CN"/>
        </w:rPr>
        <w:t xml:space="preserve">process handle </w:t>
      </w:r>
      <w:r w:rsidR="00B66E4C">
        <w:rPr>
          <w:rFonts w:ascii="宋体" w:eastAsia="宋体" w:hAnsi="宋体" w:cs="宋体" w:hint="eastAsia"/>
          <w:color w:val="09280E"/>
          <w:lang w:eastAsia="zh-CN"/>
        </w:rPr>
        <w:t xml:space="preserve">indicating the </w:t>
      </w:r>
      <w:r w:rsidR="00B026CC">
        <w:rPr>
          <w:rFonts w:ascii="宋体" w:eastAsia="宋体" w:hAnsi="宋体" w:cs="宋体" w:hint="eastAsia"/>
          <w:color w:val="09280E"/>
          <w:lang w:eastAsia="zh-CN"/>
        </w:rPr>
        <w:t>output</w:t>
      </w:r>
      <w:r w:rsidR="00917A24">
        <w:rPr>
          <w:rFonts w:ascii="宋体" w:eastAsia="宋体" w:hAnsi="宋体" w:cs="宋体" w:hint="eastAsia"/>
          <w:color w:val="09280E"/>
          <w:lang w:eastAsia="zh-CN"/>
        </w:rPr>
        <w:t xml:space="preserve"> or </w:t>
      </w:r>
      <w:r w:rsidR="00B026CC">
        <w:rPr>
          <w:rFonts w:ascii="宋体" w:eastAsia="宋体" w:hAnsi="宋体" w:cs="宋体" w:hint="eastAsia"/>
          <w:color w:val="09280E"/>
          <w:lang w:eastAsia="zh-CN"/>
        </w:rPr>
        <w:t>input</w:t>
      </w:r>
      <w:r w:rsidR="00BF3954">
        <w:rPr>
          <w:rFonts w:ascii="宋体" w:eastAsia="宋体" w:hAnsi="宋体" w:cs="宋体" w:hint="eastAsia"/>
          <w:color w:val="09280E"/>
          <w:lang w:eastAsia="zh-CN"/>
        </w:rPr>
        <w:t xml:space="preserve">. But I didn't find it. </w:t>
      </w:r>
    </w:p>
    <w:p w14:paraId="6EE6A4D7" w14:textId="77777777" w:rsidR="00B9572C" w:rsidRPr="00F505EA" w:rsidRDefault="008816B9" w:rsidP="00C037C6">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hAnsi="Times New Roman" w:cs="Times New Roman"/>
          <w:color w:val="09280E"/>
        </w:rPr>
        <w:tab/>
        <w:t xml:space="preserve">Search the key word XOR to determine the cipher schema. We can see many entries. </w:t>
      </w:r>
      <w:r w:rsidRPr="00F505EA">
        <w:rPr>
          <w:rFonts w:ascii="Times New Roman" w:eastAsia="宋体" w:hAnsi="Times New Roman" w:cs="Times New Roman"/>
          <w:color w:val="09280E"/>
          <w:lang w:eastAsia="zh-CN"/>
        </w:rPr>
        <w:t xml:space="preserve">If XOR is followed by register + register, then it doesn't make matter. Except the register cleaning operation, there are five main entries. </w:t>
      </w:r>
      <w:r w:rsidR="00057FEB" w:rsidRPr="00F505EA">
        <w:rPr>
          <w:rFonts w:ascii="Times New Roman" w:eastAsia="宋体" w:hAnsi="Times New Roman" w:cs="Times New Roman"/>
          <w:color w:val="09280E"/>
          <w:lang w:eastAsia="zh-CN"/>
        </w:rPr>
        <w:t>The first one is located at Mal_Cipher</w:t>
      </w:r>
      <w:r w:rsidR="00DB7EE4" w:rsidRPr="00F505EA">
        <w:rPr>
          <w:rFonts w:ascii="Times New Roman" w:eastAsia="宋体" w:hAnsi="Times New Roman" w:cs="Times New Roman"/>
          <w:color w:val="09280E"/>
          <w:lang w:eastAsia="zh-CN"/>
        </w:rPr>
        <w:t xml:space="preserve"> (sub_401AC2)</w:t>
      </w:r>
      <w:r w:rsidR="00057FEB" w:rsidRPr="00F505EA">
        <w:rPr>
          <w:rFonts w:ascii="Times New Roman" w:eastAsia="宋体" w:hAnsi="Times New Roman" w:cs="Times New Roman"/>
          <w:color w:val="09280E"/>
          <w:lang w:eastAsia="zh-CN"/>
        </w:rPr>
        <w:t xml:space="preserve">; the second one is located at sub_40223A; the third one is located at </w:t>
      </w:r>
      <w:r w:rsidR="00017B4A" w:rsidRPr="00F505EA">
        <w:rPr>
          <w:rFonts w:ascii="Times New Roman" w:eastAsia="宋体" w:hAnsi="Times New Roman" w:cs="Times New Roman"/>
          <w:color w:val="09280E"/>
          <w:lang w:eastAsia="zh-CN"/>
        </w:rPr>
        <w:t>sub_4027ED. The fourth one is located at sub_402DA8; the fifth one is located at sub_403166.</w:t>
      </w:r>
      <w:r w:rsidR="00975456" w:rsidRPr="00F505EA">
        <w:rPr>
          <w:rFonts w:ascii="Times New Roman" w:eastAsia="宋体" w:hAnsi="Times New Roman" w:cs="Times New Roman"/>
          <w:color w:val="09280E"/>
          <w:lang w:eastAsia="zh-CN"/>
        </w:rPr>
        <w:t xml:space="preserve"> </w:t>
      </w:r>
    </w:p>
    <w:p w14:paraId="16F44075" w14:textId="06325949" w:rsidR="008816B9" w:rsidRPr="00F505EA" w:rsidRDefault="00B9572C" w:rsidP="00C037C6">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r>
      <w:r w:rsidR="000B4132" w:rsidRPr="00F505EA">
        <w:rPr>
          <w:rFonts w:ascii="Times New Roman" w:eastAsia="宋体" w:hAnsi="Times New Roman" w:cs="Times New Roman"/>
          <w:color w:val="09280E"/>
          <w:lang w:eastAsia="zh-CN"/>
        </w:rPr>
        <w:t xml:space="preserve">Now we double click on Mal_Cipher that takes the key as parameter. At the code area of Mal_Cipher, we can see many hints like "Empty key" and "Incorrect block length". The hints indicate that the malware use block cipher. It could possibly be AES\DES. </w:t>
      </w:r>
      <w:r w:rsidR="00A21EB8" w:rsidRPr="00F505EA">
        <w:rPr>
          <w:rFonts w:ascii="Times New Roman" w:eastAsia="宋体" w:hAnsi="Times New Roman" w:cs="Times New Roman"/>
          <w:color w:val="09280E"/>
          <w:lang w:eastAsia="zh-CN"/>
        </w:rPr>
        <w:t xml:space="preserve">The first comparison is between cipher key and </w:t>
      </w:r>
      <w:r w:rsidR="00F53D31" w:rsidRPr="00F505EA">
        <w:rPr>
          <w:rFonts w:ascii="Times New Roman" w:eastAsia="宋体" w:hAnsi="Times New Roman" w:cs="Times New Roman"/>
          <w:color w:val="09280E"/>
          <w:lang w:eastAsia="zh-CN"/>
        </w:rPr>
        <w:t>NULL. The cipher key is stored at arg_0. The parameter "ijklmnopqrstuvwx" is passed from main function. I</w:t>
      </w:r>
      <w:r w:rsidR="00A21EB8" w:rsidRPr="00F505EA">
        <w:rPr>
          <w:rFonts w:ascii="Times New Roman" w:eastAsia="宋体" w:hAnsi="Times New Roman" w:cs="Times New Roman"/>
          <w:color w:val="09280E"/>
          <w:lang w:eastAsia="zh-CN"/>
        </w:rPr>
        <w:t xml:space="preserve">f the key is not empty then the program will compare the length of key and block. If all of them are correct, the length of key and block should </w:t>
      </w:r>
      <w:r w:rsidR="00C52505" w:rsidRPr="00F505EA">
        <w:rPr>
          <w:rFonts w:ascii="Times New Roman" w:eastAsia="宋体" w:hAnsi="Times New Roman" w:cs="Times New Roman"/>
          <w:color w:val="09280E"/>
          <w:lang w:eastAsia="zh-CN"/>
        </w:rPr>
        <w:t xml:space="preserve">both </w:t>
      </w:r>
      <w:r w:rsidR="00A21EB8" w:rsidRPr="00F505EA">
        <w:rPr>
          <w:rFonts w:ascii="Times New Roman" w:eastAsia="宋体" w:hAnsi="Times New Roman" w:cs="Times New Roman"/>
          <w:color w:val="09280E"/>
          <w:lang w:eastAsia="zh-CN"/>
        </w:rPr>
        <w:t xml:space="preserve">be 16 (0x10) in </w:t>
      </w:r>
      <w:r w:rsidR="00A132D7" w:rsidRPr="00F505EA">
        <w:rPr>
          <w:rFonts w:ascii="Times New Roman" w:eastAsia="宋体" w:hAnsi="Times New Roman" w:cs="Times New Roman"/>
          <w:color w:val="09280E"/>
          <w:lang w:eastAsia="zh-CN"/>
        </w:rPr>
        <w:t xml:space="preserve">decimal, then the program </w:t>
      </w:r>
      <w:r w:rsidR="004874DE" w:rsidRPr="00F505EA">
        <w:rPr>
          <w:rFonts w:ascii="Times New Roman" w:eastAsia="宋体" w:hAnsi="Times New Roman" w:cs="Times New Roman"/>
          <w:color w:val="09280E"/>
          <w:lang w:eastAsia="zh-CN"/>
        </w:rPr>
        <w:t xml:space="preserve">will keep going and implementing cipher. </w:t>
      </w:r>
      <w:r w:rsidR="004C56A1">
        <w:rPr>
          <w:rFonts w:ascii="Times New Roman" w:hAnsi="Times New Roman" w:cs="Times New Roman"/>
          <w:color w:val="09280E"/>
        </w:rPr>
        <w:t xml:space="preserve">I cannot determine which block cipher the malware uses. I think it is AES because the block length is 16*8 bits that is 128bits. DES will not use this length. </w:t>
      </w:r>
      <w:r w:rsidRPr="00F505EA">
        <w:rPr>
          <w:rFonts w:ascii="Times New Roman" w:eastAsia="宋体" w:hAnsi="Times New Roman" w:cs="Times New Roman"/>
          <w:color w:val="09280E"/>
          <w:lang w:eastAsia="zh-CN"/>
        </w:rPr>
        <w:t>Therefore the main purpose of Mal_Cipher is to set and initialize block cipher in order to implement encryption</w:t>
      </w:r>
      <w:r w:rsidR="00976AAB" w:rsidRPr="00F505EA">
        <w:rPr>
          <w:rFonts w:ascii="Times New Roman" w:eastAsia="宋体" w:hAnsi="Times New Roman" w:cs="Times New Roman"/>
          <w:color w:val="09280E"/>
          <w:lang w:eastAsia="zh-CN"/>
        </w:rPr>
        <w:t>.</w:t>
      </w:r>
    </w:p>
    <w:p w14:paraId="6A71ED64" w14:textId="09043DE8" w:rsidR="00976AAB" w:rsidRPr="00F505EA" w:rsidRDefault="00976AAB" w:rsidP="00C037C6">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ab/>
        <w:t xml:space="preserve">Next we navigate to sub_40223A </w:t>
      </w:r>
      <w:r w:rsidR="009778F7" w:rsidRPr="00F505EA">
        <w:rPr>
          <w:rFonts w:ascii="Times New Roman" w:eastAsia="宋体" w:hAnsi="Times New Roman" w:cs="Times New Roman"/>
          <w:color w:val="09280E"/>
          <w:lang w:eastAsia="zh-CN"/>
        </w:rPr>
        <w:t xml:space="preserve">where the second XOR appears. </w:t>
      </w:r>
    </w:p>
    <w:p w14:paraId="2FC0D4AA" w14:textId="027F9B67" w:rsidR="00C037C6" w:rsidRPr="00F505EA" w:rsidRDefault="00C037C6" w:rsidP="002E7CEC">
      <w:pPr>
        <w:widowControl w:val="0"/>
        <w:autoSpaceDE w:val="0"/>
        <w:autoSpaceDN w:val="0"/>
        <w:adjustRightInd w:val="0"/>
        <w:spacing w:line="360" w:lineRule="auto"/>
        <w:rPr>
          <w:rFonts w:ascii="Times New Roman" w:eastAsia="宋体" w:hAnsi="Times New Roman" w:cs="Times New Roman"/>
          <w:color w:val="09280E"/>
          <w:lang w:eastAsia="zh-CN"/>
        </w:rPr>
      </w:pPr>
      <w:r w:rsidRPr="00F505EA">
        <w:rPr>
          <w:rFonts w:ascii="Times New Roman" w:eastAsia="宋体" w:hAnsi="Times New Roman" w:cs="Times New Roman"/>
          <w:color w:val="09280E"/>
          <w:lang w:eastAsia="zh-CN"/>
        </w:rPr>
        <w:t xml:space="preserve"> </w:t>
      </w:r>
      <w:r w:rsidR="004B25B9" w:rsidRPr="00F505EA">
        <w:rPr>
          <w:rFonts w:ascii="Times New Roman" w:eastAsia="宋体" w:hAnsi="Times New Roman" w:cs="Times New Roman"/>
          <w:noProof/>
          <w:color w:val="09280E"/>
        </w:rPr>
        <w:drawing>
          <wp:inline distT="0" distB="0" distL="0" distR="0" wp14:anchorId="2DDA38FF" wp14:editId="213C38B0">
            <wp:extent cx="2607734" cy="1616700"/>
            <wp:effectExtent l="0" t="0" r="8890" b="9525"/>
            <wp:docPr id="18" name="Picture 18" descr="Mac:Users:xiaoyizhou:Desktop:Screen Shot 2014-11-16 at 8.3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1-16 at 8.37.25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7734" cy="1616700"/>
                    </a:xfrm>
                    <a:prstGeom prst="rect">
                      <a:avLst/>
                    </a:prstGeom>
                    <a:noFill/>
                    <a:ln>
                      <a:noFill/>
                    </a:ln>
                  </pic:spPr>
                </pic:pic>
              </a:graphicData>
            </a:graphic>
          </wp:inline>
        </w:drawing>
      </w:r>
    </w:p>
    <w:p w14:paraId="26076BEF" w14:textId="66ABD1C9" w:rsidR="00EC2B98" w:rsidRDefault="00EC2B98" w:rsidP="002E7CEC">
      <w:pPr>
        <w:widowControl w:val="0"/>
        <w:autoSpaceDE w:val="0"/>
        <w:autoSpaceDN w:val="0"/>
        <w:adjustRightInd w:val="0"/>
        <w:spacing w:line="360" w:lineRule="auto"/>
        <w:rPr>
          <w:rFonts w:ascii="宋体" w:eastAsia="宋体" w:hAnsi="宋体" w:cs="宋体" w:hint="eastAsia"/>
          <w:color w:val="09280E"/>
          <w:lang w:eastAsia="zh-CN"/>
        </w:rPr>
      </w:pPr>
      <w:r w:rsidRPr="00F505EA">
        <w:rPr>
          <w:rFonts w:ascii="Times New Roman" w:eastAsia="宋体" w:hAnsi="Times New Roman" w:cs="Times New Roman"/>
          <w:color w:val="09280E"/>
          <w:lang w:eastAsia="zh-CN"/>
        </w:rPr>
        <w:tab/>
        <w:t xml:space="preserve">We can see a lot of operation involving </w:t>
      </w:r>
      <w:r w:rsidR="00A65F7E" w:rsidRPr="00F505EA">
        <w:rPr>
          <w:rFonts w:ascii="Times New Roman" w:eastAsia="宋体" w:hAnsi="Times New Roman" w:cs="Times New Roman"/>
          <w:color w:val="09280E"/>
          <w:lang w:eastAsia="zh-CN"/>
        </w:rPr>
        <w:t>dword_40CB08 and dword_40CF08</w:t>
      </w:r>
      <w:r w:rsidR="00021027" w:rsidRPr="00F505EA">
        <w:rPr>
          <w:rFonts w:ascii="Times New Roman" w:eastAsia="宋体" w:hAnsi="Times New Roman" w:cs="Times New Roman"/>
          <w:color w:val="09280E"/>
          <w:lang w:eastAsia="zh-CN"/>
        </w:rPr>
        <w:t>.</w:t>
      </w:r>
      <w:r w:rsidR="00A70A45" w:rsidRPr="00F505EA">
        <w:rPr>
          <w:rFonts w:ascii="Times New Roman" w:eastAsia="宋体" w:hAnsi="Times New Roman" w:cs="Times New Roman"/>
          <w:color w:val="09280E"/>
          <w:lang w:eastAsia="zh-CN"/>
        </w:rPr>
        <w:t xml:space="preserve"> </w:t>
      </w:r>
      <w:r w:rsidR="00021027" w:rsidRPr="00F505EA">
        <w:rPr>
          <w:rFonts w:ascii="Times New Roman" w:eastAsia="宋体" w:hAnsi="Times New Roman" w:cs="Times New Roman"/>
          <w:color w:val="09280E"/>
          <w:lang w:eastAsia="zh-CN"/>
        </w:rPr>
        <w:t>B</w:t>
      </w:r>
      <w:r w:rsidR="00A70A45" w:rsidRPr="00F505EA">
        <w:rPr>
          <w:rFonts w:ascii="Times New Roman" w:eastAsia="宋体" w:hAnsi="Times New Roman" w:cs="Times New Roman"/>
          <w:color w:val="09280E"/>
          <w:lang w:eastAsia="zh-CN"/>
        </w:rPr>
        <w:t xml:space="preserve">oth of them are from same data block if we double click on them. </w:t>
      </w:r>
      <w:r w:rsidR="00D6277B" w:rsidRPr="00F505EA">
        <w:rPr>
          <w:rFonts w:ascii="Times New Roman" w:eastAsia="宋体" w:hAnsi="Times New Roman" w:cs="Times New Roman"/>
          <w:color w:val="09280E"/>
          <w:lang w:eastAsia="zh-CN"/>
        </w:rPr>
        <w:t>Therefore it might be the encryption</w:t>
      </w:r>
      <w:r w:rsidR="001E3FD7" w:rsidRPr="00F505EA">
        <w:rPr>
          <w:rFonts w:ascii="Times New Roman" w:eastAsia="宋体" w:hAnsi="Times New Roman" w:cs="Times New Roman"/>
          <w:color w:val="09280E"/>
          <w:lang w:eastAsia="zh-CN"/>
        </w:rPr>
        <w:t xml:space="preserve"> or decryption</w:t>
      </w:r>
      <w:r w:rsidR="00D6277B" w:rsidRPr="00F505EA">
        <w:rPr>
          <w:rFonts w:ascii="Times New Roman" w:eastAsia="宋体" w:hAnsi="Times New Roman" w:cs="Times New Roman"/>
          <w:color w:val="09280E"/>
          <w:lang w:eastAsia="zh-CN"/>
        </w:rPr>
        <w:t xml:space="preserve"> process of block cipher. </w:t>
      </w:r>
      <w:r w:rsidR="001E3FD7" w:rsidRPr="00F505EA">
        <w:rPr>
          <w:rFonts w:ascii="Times New Roman" w:eastAsia="宋体" w:hAnsi="Times New Roman" w:cs="Times New Roman"/>
          <w:color w:val="09280E"/>
          <w:lang w:eastAsia="zh-CN"/>
        </w:rPr>
        <w:t xml:space="preserve">The same theory could also be applied to </w:t>
      </w:r>
      <w:r w:rsidR="00943D74" w:rsidRPr="00F505EA">
        <w:rPr>
          <w:rFonts w:ascii="Times New Roman" w:eastAsia="宋体" w:hAnsi="Times New Roman" w:cs="Times New Roman"/>
          <w:color w:val="09280E"/>
          <w:lang w:eastAsia="zh-CN"/>
        </w:rPr>
        <w:t xml:space="preserve">0x402DA8. However if we double click on </w:t>
      </w:r>
      <w:r w:rsidR="009129B9" w:rsidRPr="00F505EA">
        <w:rPr>
          <w:rFonts w:ascii="Times New Roman" w:eastAsia="宋体" w:hAnsi="Times New Roman" w:cs="Times New Roman"/>
          <w:color w:val="09280E"/>
          <w:lang w:eastAsia="zh-CN"/>
        </w:rPr>
        <w:t>0x4027ED, we can see that there are some operations related to block cipher. But the data are from different data set compared to dword</w:t>
      </w:r>
      <w:r w:rsidR="003819F7" w:rsidRPr="00F505EA">
        <w:rPr>
          <w:rFonts w:ascii="Times New Roman" w:eastAsia="宋体" w:hAnsi="Times New Roman" w:cs="Times New Roman"/>
          <w:color w:val="09280E"/>
          <w:lang w:eastAsia="zh-CN"/>
        </w:rPr>
        <w:t>_</w:t>
      </w:r>
      <w:r w:rsidR="009129B9" w:rsidRPr="00F505EA">
        <w:rPr>
          <w:rFonts w:ascii="Times New Roman" w:eastAsia="宋体" w:hAnsi="Times New Roman" w:cs="Times New Roman"/>
          <w:color w:val="09280E"/>
          <w:lang w:eastAsia="zh-CN"/>
        </w:rPr>
        <w:t>40CB08 and dword_40CF08. Unfortunately I failed to figure out how AES works at this malware. But I assume that the purpose of 0x4027ED is opposite to 0x402DA8/0x40223A</w:t>
      </w:r>
      <w:r w:rsidR="00D1066F" w:rsidRPr="00F505EA">
        <w:rPr>
          <w:rFonts w:ascii="Times New Roman" w:eastAsia="宋体" w:hAnsi="Times New Roman" w:cs="Times New Roman"/>
          <w:color w:val="09280E"/>
          <w:lang w:eastAsia="zh-CN"/>
        </w:rPr>
        <w:t xml:space="preserve">. They are encryption and decryption function, respectively. </w:t>
      </w:r>
    </w:p>
    <w:p w14:paraId="288712DD" w14:textId="50C272F4" w:rsidR="00343620" w:rsidRDefault="00343620" w:rsidP="002E7CEC">
      <w:pPr>
        <w:widowControl w:val="0"/>
        <w:autoSpaceDE w:val="0"/>
        <w:autoSpaceDN w:val="0"/>
        <w:adjustRightInd w:val="0"/>
        <w:spacing w:line="360" w:lineRule="auto"/>
        <w:rPr>
          <w:rFonts w:ascii="宋体" w:eastAsia="宋体" w:hAnsi="宋体" w:cs="宋体" w:hint="eastAsia"/>
          <w:color w:val="09280E"/>
          <w:lang w:eastAsia="zh-CN"/>
        </w:rPr>
      </w:pPr>
      <w:r>
        <w:rPr>
          <w:rFonts w:ascii="宋体" w:eastAsia="宋体" w:hAnsi="宋体" w:cs="宋体" w:hint="eastAsia"/>
          <w:color w:val="09280E"/>
          <w:lang w:eastAsia="zh-CN"/>
        </w:rPr>
        <w:tab/>
        <w:t>IDA Pro didn't give us block cipher hint at 0x</w:t>
      </w:r>
      <w:r w:rsidRPr="00343620">
        <w:rPr>
          <w:rFonts w:ascii="宋体" w:eastAsia="宋体" w:hAnsi="宋体" w:cs="宋体"/>
          <w:color w:val="09280E"/>
          <w:lang w:eastAsia="zh-CN"/>
        </w:rPr>
        <w:t>401383</w:t>
      </w:r>
      <w:r>
        <w:rPr>
          <w:rFonts w:ascii="宋体" w:eastAsia="宋体" w:hAnsi="宋体" w:cs="宋体" w:hint="eastAsia"/>
          <w:color w:val="09280E"/>
          <w:lang w:eastAsia="zh-CN"/>
        </w:rPr>
        <w:t xml:space="preserve"> but I think there should be an encryption process between ReadFile and WriteFile.</w:t>
      </w:r>
      <w:r w:rsidR="000F63E5">
        <w:rPr>
          <w:rFonts w:ascii="宋体" w:eastAsia="宋体" w:hAnsi="宋体" w:cs="宋体" w:hint="eastAsia"/>
          <w:color w:val="09280E"/>
          <w:lang w:eastAsia="zh-CN"/>
        </w:rPr>
        <w:t xml:space="preserve"> If we navigate to function call sub_40352D between ReadFile and WriteFile, the function take byte_412EF8 as parameter. </w:t>
      </w:r>
      <w:r w:rsidR="000F63E5">
        <w:rPr>
          <w:rFonts w:ascii="宋体" w:eastAsia="宋体" w:hAnsi="宋体" w:cs="宋体"/>
          <w:color w:val="09280E"/>
          <w:lang w:eastAsia="zh-CN"/>
        </w:rPr>
        <w:t>Earlier</w:t>
      </w:r>
      <w:r w:rsidR="00127CBF">
        <w:rPr>
          <w:rFonts w:ascii="宋体" w:eastAsia="宋体" w:hAnsi="宋体" w:cs="宋体" w:hint="eastAsia"/>
          <w:color w:val="09280E"/>
          <w:lang w:eastAsia="zh-CN"/>
        </w:rPr>
        <w:t xml:space="preserve"> the Mal_Cipher function call also takes it as parameter. Therefore byte_412EF8 might be an indicator to block cipher. </w:t>
      </w:r>
      <w:r w:rsidR="008F056F">
        <w:rPr>
          <w:rFonts w:ascii="宋体" w:eastAsia="宋体" w:hAnsi="宋体" w:cs="宋体" w:hint="eastAsia"/>
          <w:color w:val="09280E"/>
          <w:lang w:eastAsia="zh-CN"/>
        </w:rPr>
        <w:t xml:space="preserve">Double click on sub_40352D, we csn see more clear hints. The offset "off_412244" has </w:t>
      </w:r>
      <w:r w:rsidR="008F056F">
        <w:rPr>
          <w:rFonts w:ascii="宋体" w:eastAsia="宋体" w:hAnsi="宋体" w:cs="宋体"/>
          <w:color w:val="09280E"/>
          <w:lang w:eastAsia="zh-CN"/>
        </w:rPr>
        <w:t>labeled</w:t>
      </w:r>
      <w:r w:rsidR="008F056F">
        <w:rPr>
          <w:rFonts w:ascii="宋体" w:eastAsia="宋体" w:hAnsi="宋体" w:cs="宋体" w:hint="eastAsia"/>
          <w:color w:val="09280E"/>
          <w:lang w:eastAsia="zh-CN"/>
        </w:rPr>
        <w:t xml:space="preserve"> as "</w:t>
      </w:r>
      <w:r w:rsidR="008F056F" w:rsidRPr="008F056F">
        <w:rPr>
          <w:rFonts w:ascii="宋体" w:eastAsia="宋体" w:hAnsi="宋体" w:cs="宋体"/>
          <w:color w:val="09280E"/>
          <w:lang w:eastAsia="zh-CN"/>
        </w:rPr>
        <w:t>Data not multiple of Block Size</w:t>
      </w:r>
      <w:r w:rsidR="008F056F" w:rsidRPr="008F056F">
        <w:rPr>
          <w:rFonts w:ascii="宋体" w:eastAsia="宋体" w:hAnsi="宋体" w:cs="宋体" w:hint="eastAsia"/>
          <w:color w:val="09280E"/>
          <w:lang w:eastAsia="zh-CN"/>
        </w:rPr>
        <w:t xml:space="preserve"> </w:t>
      </w:r>
      <w:r w:rsidR="008F056F">
        <w:rPr>
          <w:rFonts w:ascii="宋体" w:eastAsia="宋体" w:hAnsi="宋体" w:cs="宋体" w:hint="eastAsia"/>
          <w:color w:val="09280E"/>
          <w:lang w:eastAsia="zh-CN"/>
        </w:rPr>
        <w:t xml:space="preserve">", which already indicated that the function is related to block cipher. </w:t>
      </w:r>
    </w:p>
    <w:p w14:paraId="2394C2D6" w14:textId="7A9D0734" w:rsidR="008616C4" w:rsidRPr="00343620" w:rsidRDefault="008616C4" w:rsidP="002E7CEC">
      <w:pPr>
        <w:widowControl w:val="0"/>
        <w:autoSpaceDE w:val="0"/>
        <w:autoSpaceDN w:val="0"/>
        <w:adjustRightInd w:val="0"/>
        <w:spacing w:line="360" w:lineRule="auto"/>
        <w:rPr>
          <w:rFonts w:ascii="宋体" w:eastAsia="宋体" w:hAnsi="宋体" w:cs="宋体" w:hint="eastAsia"/>
          <w:color w:val="09280E"/>
          <w:lang w:eastAsia="zh-CN"/>
        </w:rPr>
      </w:pPr>
      <w:r>
        <w:rPr>
          <w:rFonts w:ascii="宋体" w:eastAsia="宋体" w:hAnsi="宋体" w:cs="宋体" w:hint="eastAsia"/>
          <w:color w:val="09280E"/>
          <w:lang w:eastAsia="zh-CN"/>
        </w:rPr>
        <w:tab/>
        <w:t xml:space="preserve">Besides block cipher, there is another cipher. </w:t>
      </w:r>
      <w:r w:rsidR="000D4A96">
        <w:rPr>
          <w:rFonts w:ascii="宋体" w:eastAsia="宋体" w:hAnsi="宋体" w:cs="宋体" w:hint="eastAsia"/>
          <w:color w:val="09280E"/>
          <w:lang w:eastAsia="zh-CN"/>
        </w:rPr>
        <w:t>The key is located at 0x</w:t>
      </w:r>
      <w:r w:rsidR="000D4A96" w:rsidRPr="000D4A96">
        <w:rPr>
          <w:rFonts w:ascii="宋体" w:eastAsia="宋体" w:hAnsi="宋体" w:cs="宋体"/>
          <w:color w:val="09280E"/>
          <w:lang w:eastAsia="zh-CN"/>
        </w:rPr>
        <w:t>40105E</w:t>
      </w:r>
      <w:r w:rsidR="000D4A96">
        <w:rPr>
          <w:rFonts w:ascii="宋体" w:eastAsia="宋体" w:hAnsi="宋体" w:cs="宋体" w:hint="eastAsia"/>
          <w:color w:val="09280E"/>
          <w:lang w:eastAsia="zh-CN"/>
        </w:rPr>
        <w:t xml:space="preserve"> and stored at pointer register byte_4120A4[ecx].</w:t>
      </w:r>
      <w:r w:rsidR="00AA5F3A">
        <w:rPr>
          <w:rFonts w:ascii="宋体" w:eastAsia="宋体" w:hAnsi="宋体" w:cs="宋体" w:hint="eastAsia"/>
          <w:color w:val="09280E"/>
          <w:lang w:eastAsia="zh-CN"/>
        </w:rPr>
        <w:t xml:space="preserve"> To determine how it works, we navigate to </w:t>
      </w:r>
      <w:r w:rsidR="009821D1">
        <w:rPr>
          <w:rFonts w:ascii="宋体" w:eastAsia="宋体" w:hAnsi="宋体" w:cs="宋体" w:hint="eastAsia"/>
          <w:color w:val="09280E"/>
          <w:lang w:eastAsia="zh-CN"/>
        </w:rPr>
        <w:t xml:space="preserve">loc_4010BD because there is a loop. The encryption procedure of base64 has to involve a loop because it divides data into a certain number of blocks. In this case, the loop of base64 is located </w:t>
      </w:r>
      <w:r w:rsidR="00F551D4">
        <w:rPr>
          <w:rFonts w:ascii="宋体" w:eastAsia="宋体" w:hAnsi="宋体" w:cs="宋体" w:hint="eastAsia"/>
          <w:color w:val="09280E"/>
          <w:lang w:eastAsia="zh-CN"/>
        </w:rPr>
        <w:t>among</w:t>
      </w:r>
      <w:r w:rsidR="009821D1">
        <w:rPr>
          <w:rFonts w:ascii="宋体" w:eastAsia="宋体" w:hAnsi="宋体" w:cs="宋体" w:hint="eastAsia"/>
          <w:color w:val="09280E"/>
          <w:lang w:eastAsia="zh-CN"/>
        </w:rPr>
        <w:t xml:space="preserve"> 0x4010BD</w:t>
      </w:r>
      <w:r w:rsidR="00F551D4">
        <w:rPr>
          <w:rFonts w:ascii="宋体" w:eastAsia="宋体" w:hAnsi="宋体" w:cs="宋体" w:hint="eastAsia"/>
          <w:color w:val="09280E"/>
          <w:lang w:eastAsia="zh-CN"/>
        </w:rPr>
        <w:t xml:space="preserve"> and 0x401119. Between them, the program </w:t>
      </w:r>
      <w:r w:rsidR="00DF3190">
        <w:rPr>
          <w:rFonts w:ascii="宋体" w:eastAsia="宋体" w:hAnsi="宋体" w:cs="宋体" w:hint="eastAsia"/>
          <w:color w:val="09280E"/>
          <w:lang w:eastAsia="zh-CN"/>
        </w:rPr>
        <w:t xml:space="preserve">sets edx as counter. </w:t>
      </w:r>
      <w:r w:rsidR="00FC41A2">
        <w:rPr>
          <w:rFonts w:ascii="宋体" w:eastAsia="宋体" w:hAnsi="宋体" w:cs="宋体" w:hint="eastAsia"/>
          <w:color w:val="09280E"/>
          <w:lang w:eastAsia="zh-CN"/>
        </w:rPr>
        <w:t xml:space="preserve">Each time the counter is increased by one and later compared with number 4, which </w:t>
      </w:r>
      <w:r w:rsidR="00FC41A2">
        <w:rPr>
          <w:rFonts w:ascii="宋体" w:eastAsia="宋体" w:hAnsi="宋体" w:cs="宋体"/>
          <w:color w:val="09280E"/>
          <w:lang w:eastAsia="zh-CN"/>
        </w:rPr>
        <w:t>suggest</w:t>
      </w:r>
      <w:r w:rsidR="00FC41A2">
        <w:rPr>
          <w:rFonts w:ascii="宋体" w:eastAsia="宋体" w:hAnsi="宋体" w:cs="宋体" w:hint="eastAsia"/>
          <w:color w:val="09280E"/>
          <w:lang w:eastAsia="zh-CN"/>
        </w:rPr>
        <w:t xml:space="preserve"> that </w:t>
      </w:r>
      <w:r w:rsidR="00054440">
        <w:rPr>
          <w:rFonts w:ascii="宋体" w:eastAsia="宋体" w:hAnsi="宋体" w:cs="宋体" w:hint="eastAsia"/>
          <w:color w:val="09280E"/>
          <w:lang w:eastAsia="zh-CN"/>
        </w:rPr>
        <w:t xml:space="preserve">the plaintext will be divided into 4-bytes </w:t>
      </w:r>
      <w:r w:rsidR="00054440">
        <w:rPr>
          <w:rFonts w:ascii="宋体" w:eastAsia="宋体" w:hAnsi="宋体" w:cs="宋体"/>
          <w:color w:val="09280E"/>
          <w:lang w:eastAsia="zh-CN"/>
        </w:rPr>
        <w:t>chunk</w:t>
      </w:r>
      <w:r w:rsidR="00054440">
        <w:rPr>
          <w:rFonts w:ascii="宋体" w:eastAsia="宋体" w:hAnsi="宋体" w:cs="宋体" w:hint="eastAsia"/>
          <w:color w:val="09280E"/>
          <w:lang w:eastAsia="zh-CN"/>
        </w:rPr>
        <w:t xml:space="preserve">. </w:t>
      </w:r>
      <w:r w:rsidR="00A3691B">
        <w:rPr>
          <w:rFonts w:ascii="宋体" w:eastAsia="宋体" w:hAnsi="宋体" w:cs="宋体" w:hint="eastAsia"/>
          <w:color w:val="09280E"/>
          <w:lang w:eastAsia="zh-CN"/>
        </w:rPr>
        <w:t xml:space="preserve">Another question is why the program uses base64. </w:t>
      </w:r>
      <w:r w:rsidR="00E318F1">
        <w:rPr>
          <w:rFonts w:ascii="宋体" w:eastAsia="宋体" w:hAnsi="宋体" w:cs="宋体" w:hint="eastAsia"/>
          <w:color w:val="09280E"/>
          <w:lang w:eastAsia="zh-CN"/>
        </w:rPr>
        <w:t xml:space="preserve">We check the cross reference of </w:t>
      </w:r>
      <w:r w:rsidR="00AE257A" w:rsidRPr="00AE257A">
        <w:rPr>
          <w:rFonts w:ascii="宋体" w:eastAsia="宋体" w:hAnsi="宋体" w:cs="宋体"/>
          <w:color w:val="09280E"/>
          <w:lang w:eastAsia="zh-CN"/>
        </w:rPr>
        <w:t>sub_401082</w:t>
      </w:r>
      <w:r w:rsidR="00AE257A">
        <w:rPr>
          <w:rFonts w:ascii="宋体" w:eastAsia="宋体" w:hAnsi="宋体" w:cs="宋体" w:hint="eastAsia"/>
          <w:color w:val="09280E"/>
          <w:lang w:eastAsia="zh-CN"/>
        </w:rPr>
        <w:t xml:space="preserve"> where the base64 happens. </w:t>
      </w:r>
      <w:r w:rsidR="004E2798">
        <w:rPr>
          <w:rFonts w:ascii="宋体" w:eastAsia="宋体" w:hAnsi="宋体" w:cs="宋体" w:hint="eastAsia"/>
          <w:color w:val="09280E"/>
          <w:lang w:eastAsia="zh-CN"/>
        </w:rPr>
        <w:t>This function is called at 0x40154E right before WriteFile.</w:t>
      </w:r>
      <w:r w:rsidR="00DB4599">
        <w:rPr>
          <w:rFonts w:ascii="宋体" w:eastAsia="宋体" w:hAnsi="宋体" w:cs="宋体" w:hint="eastAsia"/>
          <w:color w:val="09280E"/>
          <w:lang w:eastAsia="zh-CN"/>
        </w:rPr>
        <w:t xml:space="preserve"> The purpose of base64 is similar to the previous block cipher we talked about while they are in different locations. </w:t>
      </w:r>
    </w:p>
    <w:p w14:paraId="4140A265" w14:textId="77777777" w:rsidR="00D1066F" w:rsidRPr="00F505EA" w:rsidRDefault="00D1066F" w:rsidP="002E7CEC">
      <w:pPr>
        <w:widowControl w:val="0"/>
        <w:autoSpaceDE w:val="0"/>
        <w:autoSpaceDN w:val="0"/>
        <w:adjustRightInd w:val="0"/>
        <w:spacing w:line="360" w:lineRule="auto"/>
        <w:rPr>
          <w:rFonts w:ascii="Times New Roman" w:eastAsia="宋体" w:hAnsi="Times New Roman" w:cs="Times New Roman"/>
          <w:color w:val="09280E"/>
          <w:lang w:eastAsia="zh-CN"/>
        </w:rPr>
      </w:pPr>
    </w:p>
    <w:p w14:paraId="002A8C40" w14:textId="40E49507" w:rsidR="00B540A3" w:rsidRPr="00F505EA" w:rsidRDefault="00B540A3" w:rsidP="00F57813">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Issues or Problems</w:t>
      </w:r>
    </w:p>
    <w:p w14:paraId="59B0D49C" w14:textId="2DE50909" w:rsidR="00CB2088" w:rsidRDefault="00846FBB" w:rsidP="00846FBB">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ab/>
      </w:r>
      <w:r w:rsidR="00074898">
        <w:rPr>
          <w:rFonts w:ascii="Times New Roman" w:hAnsi="Times New Roman" w:cs="Times New Roman"/>
          <w:color w:val="09280E"/>
        </w:rPr>
        <w:t xml:space="preserve">I cannot verify my conclusion except the base64 cipher. I think the malware uses AES but I am still not sure. Moreover the decryption procedure won't work without the python plugin. </w:t>
      </w:r>
      <w:r>
        <w:rPr>
          <w:rFonts w:ascii="Times New Roman" w:hAnsi="Times New Roman" w:cs="Times New Roman"/>
          <w:color w:val="09280E"/>
        </w:rPr>
        <w:t xml:space="preserve"> </w:t>
      </w:r>
    </w:p>
    <w:p w14:paraId="5D9C2E8C" w14:textId="77777777" w:rsidR="00B273A2" w:rsidRPr="00F505EA" w:rsidRDefault="00B273A2" w:rsidP="00846FBB">
      <w:pPr>
        <w:widowControl w:val="0"/>
        <w:autoSpaceDE w:val="0"/>
        <w:autoSpaceDN w:val="0"/>
        <w:adjustRightInd w:val="0"/>
        <w:spacing w:line="360" w:lineRule="auto"/>
        <w:rPr>
          <w:rFonts w:ascii="Times New Roman" w:hAnsi="Times New Roman" w:cs="Times New Roman"/>
          <w:color w:val="09280E"/>
        </w:rPr>
      </w:pPr>
    </w:p>
    <w:p w14:paraId="7B532CA4" w14:textId="5F13D44A" w:rsidR="00B540A3" w:rsidRPr="00F505EA" w:rsidRDefault="00B540A3" w:rsidP="00F57813">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Conclusion</w:t>
      </w:r>
    </w:p>
    <w:p w14:paraId="6FD9391D" w14:textId="3F3FC590" w:rsidR="00CB2088" w:rsidRPr="00F505EA" w:rsidRDefault="00C93209" w:rsidP="00C93209">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ab/>
        <w:t>This malware is the most difficult one at the lab13 because it use two different cipher AES and customized base64.</w:t>
      </w:r>
      <w:r w:rsidR="004719EB" w:rsidRPr="00F505EA">
        <w:rPr>
          <w:rFonts w:ascii="Times New Roman" w:hAnsi="Times New Roman" w:cs="Times New Roman"/>
          <w:color w:val="09280E"/>
        </w:rPr>
        <w:t xml:space="preserve"> The malware starts a command shell. All the incoming messages are encrypted by Base64; All the outgoing messages are </w:t>
      </w:r>
      <w:r w:rsidR="009D7762" w:rsidRPr="00F505EA">
        <w:rPr>
          <w:rFonts w:ascii="Times New Roman" w:hAnsi="Times New Roman" w:cs="Times New Roman"/>
          <w:color w:val="09280E"/>
        </w:rPr>
        <w:t>encrypted</w:t>
      </w:r>
      <w:r w:rsidR="004719EB" w:rsidRPr="00F505EA">
        <w:rPr>
          <w:rFonts w:ascii="Times New Roman" w:hAnsi="Times New Roman" w:cs="Times New Roman"/>
          <w:color w:val="09280E"/>
        </w:rPr>
        <w:t xml:space="preserve"> by AES. </w:t>
      </w:r>
    </w:p>
    <w:p w14:paraId="16C40D9A" w14:textId="71FFB71C" w:rsidR="00B540A3" w:rsidRPr="00F505EA" w:rsidRDefault="00B540A3" w:rsidP="00F57813">
      <w:pPr>
        <w:widowControl w:val="0"/>
        <w:autoSpaceDE w:val="0"/>
        <w:autoSpaceDN w:val="0"/>
        <w:adjustRightInd w:val="0"/>
        <w:spacing w:line="360" w:lineRule="auto"/>
        <w:jc w:val="center"/>
        <w:rPr>
          <w:rFonts w:ascii="Times New Roman" w:hAnsi="Times New Roman" w:cs="Times New Roman"/>
          <w:b/>
          <w:color w:val="09280E"/>
        </w:rPr>
      </w:pPr>
      <w:r w:rsidRPr="00F505EA">
        <w:rPr>
          <w:rFonts w:ascii="Times New Roman" w:hAnsi="Times New Roman" w:cs="Times New Roman"/>
          <w:b/>
          <w:color w:val="09280E"/>
        </w:rPr>
        <w:t>Reviewed Questions</w:t>
      </w:r>
    </w:p>
    <w:p w14:paraId="032CC319" w14:textId="7A7C60B8"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1. Compare the output of strings with the information available via</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dynamic analysis. Based on this comparison, which elements might</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be encoded?</w:t>
      </w:r>
    </w:p>
    <w:p w14:paraId="6226732E" w14:textId="53404D0D" w:rsidR="006208BD" w:rsidRPr="00F505EA" w:rsidRDefault="00B739A4" w:rsidP="0000603D">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 xml:space="preserve">The incoming </w:t>
      </w:r>
      <w:r w:rsidR="00FB7773" w:rsidRPr="00F505EA">
        <w:rPr>
          <w:rFonts w:ascii="Times New Roman" w:hAnsi="Times New Roman" w:cs="Times New Roman"/>
          <w:color w:val="09280E"/>
        </w:rPr>
        <w:t xml:space="preserve">and outgoing </w:t>
      </w:r>
      <w:r w:rsidRPr="00F505EA">
        <w:rPr>
          <w:rFonts w:ascii="Times New Roman" w:hAnsi="Times New Roman" w:cs="Times New Roman"/>
          <w:color w:val="09280E"/>
        </w:rPr>
        <w:t>message</w:t>
      </w:r>
      <w:r w:rsidR="00FB7773" w:rsidRPr="00F505EA">
        <w:rPr>
          <w:rFonts w:ascii="Times New Roman" w:hAnsi="Times New Roman" w:cs="Times New Roman"/>
          <w:color w:val="09280E"/>
        </w:rPr>
        <w:t>s are</w:t>
      </w:r>
      <w:r w:rsidRPr="00F505EA">
        <w:rPr>
          <w:rFonts w:ascii="Times New Roman" w:hAnsi="Times New Roman" w:cs="Times New Roman"/>
          <w:color w:val="09280E"/>
        </w:rPr>
        <w:t xml:space="preserve"> encrypted.</w:t>
      </w:r>
    </w:p>
    <w:p w14:paraId="005CABB5" w14:textId="77777777" w:rsidR="00AC4374" w:rsidRPr="00F505EA" w:rsidRDefault="00AC4374" w:rsidP="0000603D">
      <w:pPr>
        <w:widowControl w:val="0"/>
        <w:autoSpaceDE w:val="0"/>
        <w:autoSpaceDN w:val="0"/>
        <w:adjustRightInd w:val="0"/>
        <w:spacing w:line="360" w:lineRule="auto"/>
        <w:rPr>
          <w:rFonts w:ascii="Times New Roman" w:hAnsi="Times New Roman" w:cs="Times New Roman"/>
          <w:b/>
          <w:color w:val="09280E"/>
        </w:rPr>
      </w:pPr>
    </w:p>
    <w:p w14:paraId="66355ADE" w14:textId="5764BB88"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2. Use static analysis to look for potential encoding by searching for the</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 xml:space="preserve">string </w:t>
      </w:r>
      <w:r w:rsidR="00485653" w:rsidRPr="00F505EA">
        <w:rPr>
          <w:rFonts w:ascii="Times New Roman" w:hAnsi="Times New Roman" w:cs="Times New Roman"/>
          <w:b/>
          <w:color w:val="09280E"/>
        </w:rPr>
        <w:t>XOR</w:t>
      </w:r>
      <w:r w:rsidRPr="00F505EA">
        <w:rPr>
          <w:rFonts w:ascii="Times New Roman" w:hAnsi="Times New Roman" w:cs="Times New Roman"/>
          <w:b/>
          <w:color w:val="09280E"/>
        </w:rPr>
        <w:t>. What type of encoding do you find?</w:t>
      </w:r>
    </w:p>
    <w:p w14:paraId="781D846C" w14:textId="4AF3B085" w:rsidR="006208BD" w:rsidRDefault="002A7F15" w:rsidP="0000603D">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block cipher could be DES/AES</w:t>
      </w:r>
      <w:r w:rsidR="00C61A86">
        <w:rPr>
          <w:rFonts w:ascii="Times New Roman" w:hAnsi="Times New Roman" w:cs="Times New Roman"/>
          <w:color w:val="09280E"/>
        </w:rPr>
        <w:t>. I think it is AES.</w:t>
      </w:r>
    </w:p>
    <w:p w14:paraId="58DB0347" w14:textId="77777777" w:rsidR="00E23DAD" w:rsidRPr="00F505EA" w:rsidRDefault="00E23DAD" w:rsidP="0000603D">
      <w:pPr>
        <w:widowControl w:val="0"/>
        <w:autoSpaceDE w:val="0"/>
        <w:autoSpaceDN w:val="0"/>
        <w:adjustRightInd w:val="0"/>
        <w:spacing w:line="360" w:lineRule="auto"/>
        <w:rPr>
          <w:rFonts w:ascii="Times New Roman" w:hAnsi="Times New Roman" w:cs="Times New Roman"/>
          <w:color w:val="09280E"/>
        </w:rPr>
      </w:pPr>
    </w:p>
    <w:p w14:paraId="7C3E2E68" w14:textId="6161D2E4"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3. Use static tools like FindCrypt2, KANAL, and the IDA Entropy Plugin to</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identify any other encoding mechanisms. How do these findings compare</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with the XOR findings?</w:t>
      </w:r>
    </w:p>
    <w:p w14:paraId="1F6E25D6" w14:textId="4D319005" w:rsidR="006208BD" w:rsidRDefault="00CD1952" w:rsidP="0000603D">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 xml:space="preserve">AES and base64. </w:t>
      </w:r>
      <w:r w:rsidR="001D28D2">
        <w:rPr>
          <w:rFonts w:ascii="Times New Roman" w:hAnsi="Times New Roman" w:cs="Times New Roman"/>
          <w:color w:val="09280E"/>
        </w:rPr>
        <w:t xml:space="preserve">AES is combined with XOR. </w:t>
      </w:r>
    </w:p>
    <w:p w14:paraId="107EF2DE" w14:textId="77777777" w:rsidR="00CD1952" w:rsidRPr="00F505EA" w:rsidRDefault="00CD1952" w:rsidP="0000603D">
      <w:pPr>
        <w:widowControl w:val="0"/>
        <w:autoSpaceDE w:val="0"/>
        <w:autoSpaceDN w:val="0"/>
        <w:adjustRightInd w:val="0"/>
        <w:spacing w:line="360" w:lineRule="auto"/>
        <w:rPr>
          <w:rFonts w:ascii="Times New Roman" w:hAnsi="Times New Roman" w:cs="Times New Roman"/>
          <w:color w:val="09280E"/>
        </w:rPr>
      </w:pPr>
    </w:p>
    <w:p w14:paraId="78874CBB" w14:textId="77777777"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4. Which two encoding techniques are used in this malware?</w:t>
      </w:r>
    </w:p>
    <w:p w14:paraId="5F6999E0" w14:textId="30AE4FDE" w:rsidR="00420F00" w:rsidRPr="00F505EA" w:rsidRDefault="00520FEC" w:rsidP="001F59AC">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Customized base64 and block cipher</w:t>
      </w:r>
      <w:r w:rsidR="00420F00" w:rsidRPr="00F505EA">
        <w:rPr>
          <w:rFonts w:ascii="Times New Roman" w:hAnsi="Times New Roman" w:cs="Times New Roman"/>
          <w:color w:val="09280E"/>
        </w:rPr>
        <w:t xml:space="preserve">: </w:t>
      </w:r>
    </w:p>
    <w:p w14:paraId="1CC5D2F8" w14:textId="77777777" w:rsidR="00420F00" w:rsidRPr="00F505EA" w:rsidRDefault="00420F00" w:rsidP="0000603D">
      <w:pPr>
        <w:widowControl w:val="0"/>
        <w:autoSpaceDE w:val="0"/>
        <w:autoSpaceDN w:val="0"/>
        <w:adjustRightInd w:val="0"/>
        <w:spacing w:line="360" w:lineRule="auto"/>
        <w:rPr>
          <w:rFonts w:ascii="Times New Roman" w:hAnsi="Times New Roman" w:cs="Times New Roman"/>
          <w:b/>
          <w:color w:val="09280E"/>
        </w:rPr>
      </w:pPr>
    </w:p>
    <w:p w14:paraId="799792FF" w14:textId="77777777"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5. For each encoding technique, what is the key?</w:t>
      </w:r>
    </w:p>
    <w:p w14:paraId="3AD1B00A" w14:textId="7DF00DAC" w:rsidR="001F59AC" w:rsidRPr="00F505EA" w:rsidRDefault="001F59AC" w:rsidP="001F59AC">
      <w:pPr>
        <w:widowControl w:val="0"/>
        <w:autoSpaceDE w:val="0"/>
        <w:autoSpaceDN w:val="0"/>
        <w:adjustRightInd w:val="0"/>
        <w:spacing w:line="360" w:lineRule="auto"/>
        <w:rPr>
          <w:rFonts w:ascii="Times New Roman" w:hAnsi="Times New Roman" w:cs="Times New Roman"/>
          <w:color w:val="09280E"/>
        </w:rPr>
      </w:pPr>
      <w:r w:rsidRPr="00F505EA">
        <w:rPr>
          <w:rFonts w:ascii="Times New Roman" w:hAnsi="Times New Roman" w:cs="Times New Roman"/>
          <w:color w:val="09280E"/>
        </w:rPr>
        <w:t>Customized base64: DEFGHIJKLMNOPQRSTUVWXYZABcdefghijklmnopqrstuvwxyzab0123456789+/</w:t>
      </w:r>
    </w:p>
    <w:p w14:paraId="195B4714" w14:textId="112FF57A" w:rsidR="001F59AC" w:rsidRPr="00F505EA" w:rsidRDefault="00067271" w:rsidP="001F59AC">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block cipher</w:t>
      </w:r>
      <w:r w:rsidR="001F59AC" w:rsidRPr="00F505EA">
        <w:rPr>
          <w:rFonts w:ascii="Times New Roman" w:hAnsi="Times New Roman" w:cs="Times New Roman"/>
          <w:color w:val="09280E"/>
        </w:rPr>
        <w:t>: ijklmnopqrstuvwx</w:t>
      </w:r>
    </w:p>
    <w:p w14:paraId="3CD82C2F" w14:textId="6C3B43E4" w:rsidR="006208BD" w:rsidRPr="00F505EA" w:rsidRDefault="006208BD" w:rsidP="0000603D">
      <w:pPr>
        <w:widowControl w:val="0"/>
        <w:autoSpaceDE w:val="0"/>
        <w:autoSpaceDN w:val="0"/>
        <w:adjustRightInd w:val="0"/>
        <w:spacing w:line="360" w:lineRule="auto"/>
        <w:rPr>
          <w:rFonts w:ascii="Times New Roman" w:hAnsi="Times New Roman" w:cs="Times New Roman"/>
          <w:color w:val="09280E"/>
        </w:rPr>
      </w:pPr>
    </w:p>
    <w:p w14:paraId="64270362" w14:textId="64135481"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6. For the cryptographic encryption algorithm, is the key sufficient? What</w:t>
      </w:r>
      <w:r w:rsidR="00552CCA" w:rsidRPr="00F505EA">
        <w:rPr>
          <w:rFonts w:ascii="Times New Roman" w:hAnsi="Times New Roman" w:cs="Times New Roman"/>
          <w:b/>
          <w:color w:val="09280E"/>
        </w:rPr>
        <w:t xml:space="preserve"> else must be </w:t>
      </w:r>
      <w:r w:rsidRPr="00F505EA">
        <w:rPr>
          <w:rFonts w:ascii="Times New Roman" w:hAnsi="Times New Roman" w:cs="Times New Roman"/>
          <w:b/>
          <w:color w:val="09280E"/>
        </w:rPr>
        <w:t>known?</w:t>
      </w:r>
    </w:p>
    <w:p w14:paraId="4C23DD2B" w14:textId="596253AB" w:rsidR="006208BD" w:rsidRDefault="009B0FE7" w:rsidP="0000603D">
      <w:pPr>
        <w:widowControl w:val="0"/>
        <w:autoSpaceDE w:val="0"/>
        <w:autoSpaceDN w:val="0"/>
        <w:adjustRightInd w:val="0"/>
        <w:spacing w:line="360" w:lineRule="auto"/>
        <w:rPr>
          <w:rFonts w:ascii="Times New Roman" w:hAnsi="Times New Roman" w:cs="Times New Roman"/>
          <w:color w:val="09280E"/>
        </w:rPr>
      </w:pPr>
      <w:r>
        <w:rPr>
          <w:rFonts w:ascii="Times New Roman" w:hAnsi="Times New Roman" w:cs="Times New Roman"/>
          <w:color w:val="09280E"/>
        </w:rPr>
        <w:t xml:space="preserve">For 64base the information is enough. But for AES, we need to know the initial vector. </w:t>
      </w:r>
      <w:r w:rsidR="001B6401">
        <w:rPr>
          <w:rFonts w:ascii="Times New Roman" w:hAnsi="Times New Roman" w:cs="Times New Roman"/>
          <w:color w:val="09280E"/>
        </w:rPr>
        <w:t xml:space="preserve">And how does IV combine with key. </w:t>
      </w:r>
    </w:p>
    <w:p w14:paraId="361D5C95" w14:textId="77777777" w:rsidR="009B0FE7" w:rsidRPr="00F505EA" w:rsidRDefault="009B0FE7" w:rsidP="0000603D">
      <w:pPr>
        <w:widowControl w:val="0"/>
        <w:autoSpaceDE w:val="0"/>
        <w:autoSpaceDN w:val="0"/>
        <w:adjustRightInd w:val="0"/>
        <w:spacing w:line="360" w:lineRule="auto"/>
        <w:rPr>
          <w:rFonts w:ascii="Times New Roman" w:hAnsi="Times New Roman" w:cs="Times New Roman"/>
          <w:color w:val="09280E"/>
        </w:rPr>
      </w:pPr>
    </w:p>
    <w:p w14:paraId="47B9BF16" w14:textId="77777777" w:rsidR="0000603D"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7. What does this malware do?</w:t>
      </w:r>
    </w:p>
    <w:p w14:paraId="16E88926" w14:textId="54761A97" w:rsidR="006208BD" w:rsidRPr="00107C24" w:rsidRDefault="0047415E" w:rsidP="0000603D">
      <w:pPr>
        <w:widowControl w:val="0"/>
        <w:autoSpaceDE w:val="0"/>
        <w:autoSpaceDN w:val="0"/>
        <w:adjustRightInd w:val="0"/>
        <w:spacing w:line="360" w:lineRule="auto"/>
        <w:rPr>
          <w:rFonts w:ascii="宋体" w:eastAsia="宋体" w:hAnsi="宋体" w:cs="宋体" w:hint="eastAsia"/>
          <w:color w:val="09280E"/>
          <w:lang w:eastAsia="zh-CN"/>
        </w:rPr>
      </w:pPr>
      <w:r>
        <w:rPr>
          <w:rFonts w:ascii="宋体" w:eastAsia="宋体" w:hAnsi="宋体" w:cs="宋体" w:hint="eastAsia"/>
          <w:color w:val="09280E"/>
          <w:lang w:eastAsia="zh-CN"/>
        </w:rPr>
        <w:t xml:space="preserve">This malware build a remote shell. It encrypts the incoming message by base64; encrypts outgoing message by AES. </w:t>
      </w:r>
    </w:p>
    <w:p w14:paraId="7C4915DD" w14:textId="77777777" w:rsidR="008D7C65" w:rsidRPr="00F505EA" w:rsidRDefault="008D7C65" w:rsidP="0000603D">
      <w:pPr>
        <w:widowControl w:val="0"/>
        <w:autoSpaceDE w:val="0"/>
        <w:autoSpaceDN w:val="0"/>
        <w:adjustRightInd w:val="0"/>
        <w:spacing w:line="360" w:lineRule="auto"/>
        <w:rPr>
          <w:rFonts w:ascii="Times New Roman" w:hAnsi="Times New Roman" w:cs="Times New Roman"/>
          <w:color w:val="09280E"/>
        </w:rPr>
      </w:pPr>
    </w:p>
    <w:p w14:paraId="06A48E9C" w14:textId="1D635842" w:rsidR="00B540A3" w:rsidRPr="00F505EA" w:rsidRDefault="0000603D" w:rsidP="0000603D">
      <w:pPr>
        <w:widowControl w:val="0"/>
        <w:autoSpaceDE w:val="0"/>
        <w:autoSpaceDN w:val="0"/>
        <w:adjustRightInd w:val="0"/>
        <w:spacing w:line="360" w:lineRule="auto"/>
        <w:rPr>
          <w:rFonts w:ascii="Times New Roman" w:hAnsi="Times New Roman" w:cs="Times New Roman"/>
          <w:b/>
          <w:color w:val="09280E"/>
        </w:rPr>
      </w:pPr>
      <w:r w:rsidRPr="00F505EA">
        <w:rPr>
          <w:rFonts w:ascii="Times New Roman" w:hAnsi="Times New Roman" w:cs="Times New Roman"/>
          <w:b/>
          <w:color w:val="09280E"/>
        </w:rPr>
        <w:t>8. Create code to decrypt some of the content produced during dynamic</w:t>
      </w:r>
      <w:r w:rsidR="00552CCA" w:rsidRPr="00F505EA">
        <w:rPr>
          <w:rFonts w:ascii="Times New Roman" w:hAnsi="Times New Roman" w:cs="Times New Roman"/>
          <w:b/>
          <w:color w:val="09280E"/>
        </w:rPr>
        <w:t xml:space="preserve"> </w:t>
      </w:r>
      <w:r w:rsidRPr="00F505EA">
        <w:rPr>
          <w:rFonts w:ascii="Times New Roman" w:hAnsi="Times New Roman" w:cs="Times New Roman"/>
          <w:b/>
          <w:color w:val="09280E"/>
        </w:rPr>
        <w:t>analysis. What is this content?</w:t>
      </w:r>
    </w:p>
    <w:sectPr w:rsidR="00B540A3" w:rsidRPr="00F505EA" w:rsidSect="00F0687B">
      <w:headerReference w:type="even" r:id="rId27"/>
      <w:head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3653C" w14:textId="77777777" w:rsidR="00B66E4C" w:rsidRDefault="00B66E4C" w:rsidP="00C40EBE">
      <w:r>
        <w:separator/>
      </w:r>
    </w:p>
  </w:endnote>
  <w:endnote w:type="continuationSeparator" w:id="0">
    <w:p w14:paraId="2407239E" w14:textId="77777777" w:rsidR="00B66E4C" w:rsidRDefault="00B66E4C" w:rsidP="00C4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A27F" w14:textId="77777777" w:rsidR="00B66E4C" w:rsidRDefault="00B66E4C" w:rsidP="00C40EBE">
      <w:r>
        <w:separator/>
      </w:r>
    </w:p>
  </w:footnote>
  <w:footnote w:type="continuationSeparator" w:id="0">
    <w:p w14:paraId="17FFEA69" w14:textId="77777777" w:rsidR="00B66E4C" w:rsidRDefault="00B66E4C" w:rsidP="00C40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D1424" w14:textId="77777777" w:rsidR="00B66E4C" w:rsidRDefault="00B66E4C" w:rsidP="000544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A6230" w14:textId="77777777" w:rsidR="00B66E4C" w:rsidRDefault="00B66E4C" w:rsidP="00C40EBE">
    <w:pPr>
      <w:pStyle w:val="Header"/>
      <w:ind w:right="360"/>
    </w:pPr>
    <w:sdt>
      <w:sdtPr>
        <w:id w:val="171999623"/>
        <w:placeholder>
          <w:docPart w:val="540AB0785078714BB8D32FB7D773F5CC"/>
        </w:placeholder>
        <w:temporary/>
        <w:showingPlcHdr/>
      </w:sdtPr>
      <w:sdtContent>
        <w:r>
          <w:t>[Type text]</w:t>
        </w:r>
      </w:sdtContent>
    </w:sdt>
    <w:r>
      <w:ptab w:relativeTo="margin" w:alignment="center" w:leader="none"/>
    </w:r>
    <w:sdt>
      <w:sdtPr>
        <w:id w:val="171999624"/>
        <w:placeholder>
          <w:docPart w:val="DFAAADA78EDEC740998F22B9E5F22971"/>
        </w:placeholder>
        <w:temporary/>
        <w:showingPlcHdr/>
      </w:sdtPr>
      <w:sdtContent>
        <w:r>
          <w:t>[Type text]</w:t>
        </w:r>
      </w:sdtContent>
    </w:sdt>
    <w:r>
      <w:ptab w:relativeTo="margin" w:alignment="right" w:leader="none"/>
    </w:r>
    <w:sdt>
      <w:sdtPr>
        <w:id w:val="171999625"/>
        <w:placeholder>
          <w:docPart w:val="BD9A2AE533CC4C4A90C8BC35570690FA"/>
        </w:placeholder>
        <w:temporary/>
        <w:showingPlcHdr/>
      </w:sdtPr>
      <w:sdtContent>
        <w:r>
          <w:t>[Type text]</w:t>
        </w:r>
      </w:sdtContent>
    </w:sdt>
  </w:p>
  <w:p w14:paraId="0D0D7066" w14:textId="77777777" w:rsidR="00B66E4C" w:rsidRDefault="00B66E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A7055" w14:textId="77777777" w:rsidR="00B66E4C" w:rsidRPr="00C40EBE" w:rsidRDefault="00B66E4C" w:rsidP="00054440">
    <w:pPr>
      <w:pStyle w:val="Header"/>
      <w:framePr w:wrap="around" w:vAnchor="text" w:hAnchor="margin" w:xAlign="right" w:y="1"/>
      <w:rPr>
        <w:rStyle w:val="PageNumber"/>
        <w:rFonts w:ascii="Times New Roman" w:hAnsi="Times New Roman" w:cs="Times New Roman"/>
      </w:rPr>
    </w:pPr>
    <w:r w:rsidRPr="00C40EBE">
      <w:rPr>
        <w:rStyle w:val="PageNumber"/>
        <w:rFonts w:ascii="Times New Roman" w:hAnsi="Times New Roman" w:cs="Times New Roman"/>
      </w:rPr>
      <w:fldChar w:fldCharType="begin"/>
    </w:r>
    <w:r w:rsidRPr="00C40EBE">
      <w:rPr>
        <w:rStyle w:val="PageNumber"/>
        <w:rFonts w:ascii="Times New Roman" w:hAnsi="Times New Roman" w:cs="Times New Roman"/>
      </w:rPr>
      <w:instrText xml:space="preserve">PAGE  </w:instrText>
    </w:r>
    <w:r w:rsidRPr="00C40EBE">
      <w:rPr>
        <w:rStyle w:val="PageNumber"/>
        <w:rFonts w:ascii="Times New Roman" w:hAnsi="Times New Roman" w:cs="Times New Roman"/>
      </w:rPr>
      <w:fldChar w:fldCharType="separate"/>
    </w:r>
    <w:r w:rsidR="00DE17FB">
      <w:rPr>
        <w:rStyle w:val="PageNumber"/>
        <w:rFonts w:ascii="Times New Roman" w:hAnsi="Times New Roman" w:cs="Times New Roman"/>
        <w:noProof/>
      </w:rPr>
      <w:t>15</w:t>
    </w:r>
    <w:r w:rsidRPr="00C40EBE">
      <w:rPr>
        <w:rStyle w:val="PageNumber"/>
        <w:rFonts w:ascii="Times New Roman" w:hAnsi="Times New Roman" w:cs="Times New Roman"/>
      </w:rPr>
      <w:fldChar w:fldCharType="end"/>
    </w:r>
  </w:p>
  <w:p w14:paraId="36D0DEB9" w14:textId="446AF298" w:rsidR="00B66E4C" w:rsidRPr="00C40EBE" w:rsidRDefault="00B66E4C" w:rsidP="00C40EBE">
    <w:pPr>
      <w:pStyle w:val="Header"/>
      <w:ind w:right="360"/>
      <w:rPr>
        <w:rFonts w:ascii="Times New Roman" w:hAnsi="Times New Roman" w:cs="Times New Roman"/>
      </w:rPr>
    </w:pPr>
    <w:r w:rsidRPr="00C40EBE">
      <w:rPr>
        <w:rFonts w:ascii="Times New Roman" w:hAnsi="Times New Roman" w:cs="Times New Roman"/>
      </w:rPr>
      <w:t>LAB13 DATA ENCODING</w:t>
    </w:r>
    <w:r w:rsidRPr="00C40EBE">
      <w:rPr>
        <w:rFonts w:ascii="Times New Roman" w:hAnsi="Times New Roman" w:cs="Times New Roman"/>
      </w:rPr>
      <w:ptab w:relativeTo="margin" w:alignment="center" w:leader="none"/>
    </w:r>
    <w:r w:rsidRPr="00C40EBE">
      <w:rPr>
        <w:rFonts w:ascii="Times New Roman" w:hAnsi="Times New Roman" w:cs="Times New Roman"/>
      </w:rPr>
      <w:ptab w:relativeTo="margin" w:alignment="right" w:leader="none"/>
    </w:r>
  </w:p>
  <w:p w14:paraId="57554A8D" w14:textId="77777777" w:rsidR="00B66E4C" w:rsidRPr="00C40EBE" w:rsidRDefault="00B66E4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64"/>
    <w:rsid w:val="0000355E"/>
    <w:rsid w:val="0000603D"/>
    <w:rsid w:val="00007D4C"/>
    <w:rsid w:val="00017B4A"/>
    <w:rsid w:val="00021027"/>
    <w:rsid w:val="0002134B"/>
    <w:rsid w:val="0002632E"/>
    <w:rsid w:val="000321A3"/>
    <w:rsid w:val="00040754"/>
    <w:rsid w:val="00044FE8"/>
    <w:rsid w:val="00046DDB"/>
    <w:rsid w:val="00052BB9"/>
    <w:rsid w:val="00053967"/>
    <w:rsid w:val="00054440"/>
    <w:rsid w:val="00057FEB"/>
    <w:rsid w:val="00067271"/>
    <w:rsid w:val="000710D8"/>
    <w:rsid w:val="000713D1"/>
    <w:rsid w:val="00074898"/>
    <w:rsid w:val="000A28E5"/>
    <w:rsid w:val="000A71A7"/>
    <w:rsid w:val="000B1AB2"/>
    <w:rsid w:val="000B4132"/>
    <w:rsid w:val="000B55F4"/>
    <w:rsid w:val="000C33C8"/>
    <w:rsid w:val="000D0620"/>
    <w:rsid w:val="000D32A7"/>
    <w:rsid w:val="000D4A96"/>
    <w:rsid w:val="000E2AB5"/>
    <w:rsid w:val="000F0225"/>
    <w:rsid w:val="000F0566"/>
    <w:rsid w:val="000F63E5"/>
    <w:rsid w:val="00107C24"/>
    <w:rsid w:val="0012789A"/>
    <w:rsid w:val="00127CBF"/>
    <w:rsid w:val="00134803"/>
    <w:rsid w:val="0013637A"/>
    <w:rsid w:val="0014338B"/>
    <w:rsid w:val="00144417"/>
    <w:rsid w:val="00165E3F"/>
    <w:rsid w:val="00177BDA"/>
    <w:rsid w:val="001832AE"/>
    <w:rsid w:val="00183929"/>
    <w:rsid w:val="00183C2B"/>
    <w:rsid w:val="001A7597"/>
    <w:rsid w:val="001B6401"/>
    <w:rsid w:val="001C1B05"/>
    <w:rsid w:val="001C3DA3"/>
    <w:rsid w:val="001C6EE0"/>
    <w:rsid w:val="001C7E34"/>
    <w:rsid w:val="001D28D2"/>
    <w:rsid w:val="001D78AD"/>
    <w:rsid w:val="001E179C"/>
    <w:rsid w:val="001E3749"/>
    <w:rsid w:val="001E3FD7"/>
    <w:rsid w:val="001F1BC9"/>
    <w:rsid w:val="001F3109"/>
    <w:rsid w:val="001F4035"/>
    <w:rsid w:val="001F579F"/>
    <w:rsid w:val="001F59AC"/>
    <w:rsid w:val="002277D7"/>
    <w:rsid w:val="002326BF"/>
    <w:rsid w:val="00233026"/>
    <w:rsid w:val="002330A4"/>
    <w:rsid w:val="00240596"/>
    <w:rsid w:val="00241322"/>
    <w:rsid w:val="002415C2"/>
    <w:rsid w:val="00241DFC"/>
    <w:rsid w:val="00247B62"/>
    <w:rsid w:val="00254728"/>
    <w:rsid w:val="00254EE4"/>
    <w:rsid w:val="00256F64"/>
    <w:rsid w:val="0026185E"/>
    <w:rsid w:val="002619EF"/>
    <w:rsid w:val="002671A6"/>
    <w:rsid w:val="00283D34"/>
    <w:rsid w:val="00286FBA"/>
    <w:rsid w:val="002A55F9"/>
    <w:rsid w:val="002A7F15"/>
    <w:rsid w:val="002B3804"/>
    <w:rsid w:val="002C351F"/>
    <w:rsid w:val="002E0633"/>
    <w:rsid w:val="002E1A86"/>
    <w:rsid w:val="002E75B6"/>
    <w:rsid w:val="002E7CEC"/>
    <w:rsid w:val="003039E6"/>
    <w:rsid w:val="00311083"/>
    <w:rsid w:val="00313FC8"/>
    <w:rsid w:val="0031674B"/>
    <w:rsid w:val="00320126"/>
    <w:rsid w:val="00324DE1"/>
    <w:rsid w:val="003265B5"/>
    <w:rsid w:val="00326830"/>
    <w:rsid w:val="003278AD"/>
    <w:rsid w:val="00333F6C"/>
    <w:rsid w:val="0034002B"/>
    <w:rsid w:val="00343620"/>
    <w:rsid w:val="00343EEE"/>
    <w:rsid w:val="00351B19"/>
    <w:rsid w:val="0035711D"/>
    <w:rsid w:val="0036460D"/>
    <w:rsid w:val="003720F5"/>
    <w:rsid w:val="00373E76"/>
    <w:rsid w:val="00376AE3"/>
    <w:rsid w:val="003819F7"/>
    <w:rsid w:val="00382FE1"/>
    <w:rsid w:val="0038534C"/>
    <w:rsid w:val="003931EC"/>
    <w:rsid w:val="00394855"/>
    <w:rsid w:val="003A058C"/>
    <w:rsid w:val="003A3749"/>
    <w:rsid w:val="003B2124"/>
    <w:rsid w:val="003B2C2E"/>
    <w:rsid w:val="003C0AE6"/>
    <w:rsid w:val="003C0F6A"/>
    <w:rsid w:val="003C1AA7"/>
    <w:rsid w:val="003C252B"/>
    <w:rsid w:val="003D3988"/>
    <w:rsid w:val="003D780B"/>
    <w:rsid w:val="003D7CBF"/>
    <w:rsid w:val="003E0DE7"/>
    <w:rsid w:val="003E63CE"/>
    <w:rsid w:val="003F0B30"/>
    <w:rsid w:val="00401E65"/>
    <w:rsid w:val="00402ED5"/>
    <w:rsid w:val="00405CEB"/>
    <w:rsid w:val="00420F00"/>
    <w:rsid w:val="0042391B"/>
    <w:rsid w:val="00430469"/>
    <w:rsid w:val="00436BC2"/>
    <w:rsid w:val="00456291"/>
    <w:rsid w:val="00460F89"/>
    <w:rsid w:val="0046262B"/>
    <w:rsid w:val="00470F89"/>
    <w:rsid w:val="004719EB"/>
    <w:rsid w:val="004733CA"/>
    <w:rsid w:val="0047415E"/>
    <w:rsid w:val="00483418"/>
    <w:rsid w:val="00485653"/>
    <w:rsid w:val="00485E1D"/>
    <w:rsid w:val="004874DE"/>
    <w:rsid w:val="00490CC4"/>
    <w:rsid w:val="0049126C"/>
    <w:rsid w:val="00491B69"/>
    <w:rsid w:val="004A0380"/>
    <w:rsid w:val="004B088B"/>
    <w:rsid w:val="004B25B9"/>
    <w:rsid w:val="004B2A19"/>
    <w:rsid w:val="004B4CC1"/>
    <w:rsid w:val="004B5C9A"/>
    <w:rsid w:val="004C56A1"/>
    <w:rsid w:val="004D6DC6"/>
    <w:rsid w:val="004D7EF4"/>
    <w:rsid w:val="004E2798"/>
    <w:rsid w:val="004E65B6"/>
    <w:rsid w:val="004F03AF"/>
    <w:rsid w:val="004F45BC"/>
    <w:rsid w:val="004F54B7"/>
    <w:rsid w:val="00504096"/>
    <w:rsid w:val="0050471C"/>
    <w:rsid w:val="00510DEE"/>
    <w:rsid w:val="00513083"/>
    <w:rsid w:val="00515EB0"/>
    <w:rsid w:val="00520FEC"/>
    <w:rsid w:val="00531258"/>
    <w:rsid w:val="00531596"/>
    <w:rsid w:val="00531EF2"/>
    <w:rsid w:val="00537318"/>
    <w:rsid w:val="00541FAC"/>
    <w:rsid w:val="00552CCA"/>
    <w:rsid w:val="00555044"/>
    <w:rsid w:val="00564397"/>
    <w:rsid w:val="005702B4"/>
    <w:rsid w:val="005A3F85"/>
    <w:rsid w:val="005A66F6"/>
    <w:rsid w:val="005B0F28"/>
    <w:rsid w:val="005C0273"/>
    <w:rsid w:val="005C3F39"/>
    <w:rsid w:val="005C647E"/>
    <w:rsid w:val="005C6BC8"/>
    <w:rsid w:val="005D200F"/>
    <w:rsid w:val="005D3C70"/>
    <w:rsid w:val="005E004D"/>
    <w:rsid w:val="005E1344"/>
    <w:rsid w:val="005E4B6F"/>
    <w:rsid w:val="005E4CBE"/>
    <w:rsid w:val="005E6A5E"/>
    <w:rsid w:val="005E6E65"/>
    <w:rsid w:val="005F06B3"/>
    <w:rsid w:val="005F6C79"/>
    <w:rsid w:val="005F6EB5"/>
    <w:rsid w:val="0060127E"/>
    <w:rsid w:val="00601DB1"/>
    <w:rsid w:val="006052A1"/>
    <w:rsid w:val="0061783A"/>
    <w:rsid w:val="0061784C"/>
    <w:rsid w:val="006208BD"/>
    <w:rsid w:val="00631BC2"/>
    <w:rsid w:val="0063419A"/>
    <w:rsid w:val="00635C28"/>
    <w:rsid w:val="00645526"/>
    <w:rsid w:val="00646E85"/>
    <w:rsid w:val="00655387"/>
    <w:rsid w:val="00676E40"/>
    <w:rsid w:val="006852A7"/>
    <w:rsid w:val="00694CC8"/>
    <w:rsid w:val="006A24E0"/>
    <w:rsid w:val="006B1287"/>
    <w:rsid w:val="006B5D5A"/>
    <w:rsid w:val="006B6715"/>
    <w:rsid w:val="006B74C6"/>
    <w:rsid w:val="006B7848"/>
    <w:rsid w:val="006C3315"/>
    <w:rsid w:val="006D5254"/>
    <w:rsid w:val="006E749D"/>
    <w:rsid w:val="006F66B7"/>
    <w:rsid w:val="00703CC1"/>
    <w:rsid w:val="00705C71"/>
    <w:rsid w:val="00707D18"/>
    <w:rsid w:val="00711F5E"/>
    <w:rsid w:val="007134FD"/>
    <w:rsid w:val="00723D89"/>
    <w:rsid w:val="00727979"/>
    <w:rsid w:val="00734892"/>
    <w:rsid w:val="00736ADD"/>
    <w:rsid w:val="00737322"/>
    <w:rsid w:val="007454D4"/>
    <w:rsid w:val="007710D2"/>
    <w:rsid w:val="00780958"/>
    <w:rsid w:val="00786513"/>
    <w:rsid w:val="007935C4"/>
    <w:rsid w:val="00794A03"/>
    <w:rsid w:val="007963F7"/>
    <w:rsid w:val="00796E10"/>
    <w:rsid w:val="007A0B86"/>
    <w:rsid w:val="007A3CF7"/>
    <w:rsid w:val="007B1444"/>
    <w:rsid w:val="007B65D7"/>
    <w:rsid w:val="007C48D1"/>
    <w:rsid w:val="007C5A98"/>
    <w:rsid w:val="007C656C"/>
    <w:rsid w:val="007D5666"/>
    <w:rsid w:val="007D6895"/>
    <w:rsid w:val="007D7FE4"/>
    <w:rsid w:val="007E3E7E"/>
    <w:rsid w:val="007E5383"/>
    <w:rsid w:val="007E583C"/>
    <w:rsid w:val="007E5DA9"/>
    <w:rsid w:val="007F2EC5"/>
    <w:rsid w:val="007F64FE"/>
    <w:rsid w:val="00800919"/>
    <w:rsid w:val="00803666"/>
    <w:rsid w:val="0080591D"/>
    <w:rsid w:val="00816527"/>
    <w:rsid w:val="008169AF"/>
    <w:rsid w:val="00846FBB"/>
    <w:rsid w:val="008540ED"/>
    <w:rsid w:val="0086101E"/>
    <w:rsid w:val="008616C4"/>
    <w:rsid w:val="00880AF6"/>
    <w:rsid w:val="0088140F"/>
    <w:rsid w:val="008816B9"/>
    <w:rsid w:val="00886E46"/>
    <w:rsid w:val="008969AC"/>
    <w:rsid w:val="008A20FA"/>
    <w:rsid w:val="008A37D3"/>
    <w:rsid w:val="008A4B14"/>
    <w:rsid w:val="008A6E40"/>
    <w:rsid w:val="008D0D7D"/>
    <w:rsid w:val="008D1953"/>
    <w:rsid w:val="008D3042"/>
    <w:rsid w:val="008D4E40"/>
    <w:rsid w:val="008D743A"/>
    <w:rsid w:val="008D7C65"/>
    <w:rsid w:val="008E2A2B"/>
    <w:rsid w:val="008E3436"/>
    <w:rsid w:val="008F056F"/>
    <w:rsid w:val="009004D1"/>
    <w:rsid w:val="009105B2"/>
    <w:rsid w:val="009129B9"/>
    <w:rsid w:val="00912C6C"/>
    <w:rsid w:val="00915A85"/>
    <w:rsid w:val="00917A24"/>
    <w:rsid w:val="00943D74"/>
    <w:rsid w:val="00951673"/>
    <w:rsid w:val="0096571E"/>
    <w:rsid w:val="00975456"/>
    <w:rsid w:val="00976AAB"/>
    <w:rsid w:val="009778F7"/>
    <w:rsid w:val="00982038"/>
    <w:rsid w:val="009821D1"/>
    <w:rsid w:val="009A05A2"/>
    <w:rsid w:val="009A7A1A"/>
    <w:rsid w:val="009B0FE7"/>
    <w:rsid w:val="009B1F06"/>
    <w:rsid w:val="009B4B09"/>
    <w:rsid w:val="009D4F12"/>
    <w:rsid w:val="009D7762"/>
    <w:rsid w:val="009E3571"/>
    <w:rsid w:val="009E7298"/>
    <w:rsid w:val="009E75F0"/>
    <w:rsid w:val="00A121D2"/>
    <w:rsid w:val="00A132D7"/>
    <w:rsid w:val="00A17F3B"/>
    <w:rsid w:val="00A21EB8"/>
    <w:rsid w:val="00A22322"/>
    <w:rsid w:val="00A23703"/>
    <w:rsid w:val="00A358D9"/>
    <w:rsid w:val="00A3691B"/>
    <w:rsid w:val="00A45345"/>
    <w:rsid w:val="00A531C2"/>
    <w:rsid w:val="00A62B46"/>
    <w:rsid w:val="00A65145"/>
    <w:rsid w:val="00A65F7E"/>
    <w:rsid w:val="00A70A45"/>
    <w:rsid w:val="00A75F8E"/>
    <w:rsid w:val="00A806A3"/>
    <w:rsid w:val="00A861D7"/>
    <w:rsid w:val="00A97B4E"/>
    <w:rsid w:val="00AA0CBE"/>
    <w:rsid w:val="00AA1207"/>
    <w:rsid w:val="00AA5F3A"/>
    <w:rsid w:val="00AB6C08"/>
    <w:rsid w:val="00AC4374"/>
    <w:rsid w:val="00AC4492"/>
    <w:rsid w:val="00AC6FDD"/>
    <w:rsid w:val="00AD157F"/>
    <w:rsid w:val="00AD32CB"/>
    <w:rsid w:val="00AE191B"/>
    <w:rsid w:val="00AE257A"/>
    <w:rsid w:val="00AF0872"/>
    <w:rsid w:val="00AF0F8C"/>
    <w:rsid w:val="00B01310"/>
    <w:rsid w:val="00B01938"/>
    <w:rsid w:val="00B026CC"/>
    <w:rsid w:val="00B0488F"/>
    <w:rsid w:val="00B22F49"/>
    <w:rsid w:val="00B23441"/>
    <w:rsid w:val="00B273A2"/>
    <w:rsid w:val="00B30A23"/>
    <w:rsid w:val="00B34BAF"/>
    <w:rsid w:val="00B40FD7"/>
    <w:rsid w:val="00B422D5"/>
    <w:rsid w:val="00B43A9E"/>
    <w:rsid w:val="00B540A3"/>
    <w:rsid w:val="00B601D1"/>
    <w:rsid w:val="00B66E4C"/>
    <w:rsid w:val="00B70F2D"/>
    <w:rsid w:val="00B716CB"/>
    <w:rsid w:val="00B739A4"/>
    <w:rsid w:val="00B73DE8"/>
    <w:rsid w:val="00B8136F"/>
    <w:rsid w:val="00B833B7"/>
    <w:rsid w:val="00B8426A"/>
    <w:rsid w:val="00B87517"/>
    <w:rsid w:val="00B93CD4"/>
    <w:rsid w:val="00B9572C"/>
    <w:rsid w:val="00BA0525"/>
    <w:rsid w:val="00BA0547"/>
    <w:rsid w:val="00BA4A50"/>
    <w:rsid w:val="00BC676D"/>
    <w:rsid w:val="00BD04AB"/>
    <w:rsid w:val="00BD0E73"/>
    <w:rsid w:val="00BD1880"/>
    <w:rsid w:val="00BD3212"/>
    <w:rsid w:val="00BE63C8"/>
    <w:rsid w:val="00BF3954"/>
    <w:rsid w:val="00C037C6"/>
    <w:rsid w:val="00C11AD5"/>
    <w:rsid w:val="00C12638"/>
    <w:rsid w:val="00C172D3"/>
    <w:rsid w:val="00C215CE"/>
    <w:rsid w:val="00C21C57"/>
    <w:rsid w:val="00C2607C"/>
    <w:rsid w:val="00C34E28"/>
    <w:rsid w:val="00C40951"/>
    <w:rsid w:val="00C40EBE"/>
    <w:rsid w:val="00C52505"/>
    <w:rsid w:val="00C61A86"/>
    <w:rsid w:val="00C61C0C"/>
    <w:rsid w:val="00C6394A"/>
    <w:rsid w:val="00C76390"/>
    <w:rsid w:val="00C804DB"/>
    <w:rsid w:val="00C8415C"/>
    <w:rsid w:val="00C87200"/>
    <w:rsid w:val="00C93209"/>
    <w:rsid w:val="00C94E3A"/>
    <w:rsid w:val="00CA41D8"/>
    <w:rsid w:val="00CB0D39"/>
    <w:rsid w:val="00CB2088"/>
    <w:rsid w:val="00CC7492"/>
    <w:rsid w:val="00CD1952"/>
    <w:rsid w:val="00CE72FE"/>
    <w:rsid w:val="00CF12EC"/>
    <w:rsid w:val="00CF1DC4"/>
    <w:rsid w:val="00D051F9"/>
    <w:rsid w:val="00D070C9"/>
    <w:rsid w:val="00D1066F"/>
    <w:rsid w:val="00D13295"/>
    <w:rsid w:val="00D363AD"/>
    <w:rsid w:val="00D44C14"/>
    <w:rsid w:val="00D5262E"/>
    <w:rsid w:val="00D5427C"/>
    <w:rsid w:val="00D6277B"/>
    <w:rsid w:val="00D63B9D"/>
    <w:rsid w:val="00D64DE3"/>
    <w:rsid w:val="00D67BE7"/>
    <w:rsid w:val="00D67F22"/>
    <w:rsid w:val="00D70BF1"/>
    <w:rsid w:val="00D72BEE"/>
    <w:rsid w:val="00D730F6"/>
    <w:rsid w:val="00D73806"/>
    <w:rsid w:val="00D73F44"/>
    <w:rsid w:val="00D80071"/>
    <w:rsid w:val="00D93C31"/>
    <w:rsid w:val="00D94DCD"/>
    <w:rsid w:val="00DA24CA"/>
    <w:rsid w:val="00DA2F58"/>
    <w:rsid w:val="00DB4429"/>
    <w:rsid w:val="00DB4599"/>
    <w:rsid w:val="00DB7EE4"/>
    <w:rsid w:val="00DD7B8A"/>
    <w:rsid w:val="00DE14AA"/>
    <w:rsid w:val="00DE17FB"/>
    <w:rsid w:val="00DE5D56"/>
    <w:rsid w:val="00DE72E3"/>
    <w:rsid w:val="00DE78B3"/>
    <w:rsid w:val="00DF3190"/>
    <w:rsid w:val="00DF43CE"/>
    <w:rsid w:val="00DF577F"/>
    <w:rsid w:val="00DF5B87"/>
    <w:rsid w:val="00DF6572"/>
    <w:rsid w:val="00DF70FB"/>
    <w:rsid w:val="00DF7709"/>
    <w:rsid w:val="00E02666"/>
    <w:rsid w:val="00E05807"/>
    <w:rsid w:val="00E06321"/>
    <w:rsid w:val="00E0764C"/>
    <w:rsid w:val="00E14FA3"/>
    <w:rsid w:val="00E22EB7"/>
    <w:rsid w:val="00E23DAD"/>
    <w:rsid w:val="00E262D3"/>
    <w:rsid w:val="00E30F09"/>
    <w:rsid w:val="00E318F1"/>
    <w:rsid w:val="00E35B2D"/>
    <w:rsid w:val="00E41083"/>
    <w:rsid w:val="00E41667"/>
    <w:rsid w:val="00E517C7"/>
    <w:rsid w:val="00E64BDE"/>
    <w:rsid w:val="00E64D14"/>
    <w:rsid w:val="00E66052"/>
    <w:rsid w:val="00E71FA7"/>
    <w:rsid w:val="00E7212A"/>
    <w:rsid w:val="00E96BB4"/>
    <w:rsid w:val="00EA03FC"/>
    <w:rsid w:val="00EB04A1"/>
    <w:rsid w:val="00EB0C8A"/>
    <w:rsid w:val="00EC2B98"/>
    <w:rsid w:val="00EC3927"/>
    <w:rsid w:val="00EC7E7A"/>
    <w:rsid w:val="00ED52A9"/>
    <w:rsid w:val="00ED6A9B"/>
    <w:rsid w:val="00EF09B4"/>
    <w:rsid w:val="00EF5EAF"/>
    <w:rsid w:val="00F01AC3"/>
    <w:rsid w:val="00F029D0"/>
    <w:rsid w:val="00F03845"/>
    <w:rsid w:val="00F0687B"/>
    <w:rsid w:val="00F176E8"/>
    <w:rsid w:val="00F2207F"/>
    <w:rsid w:val="00F23106"/>
    <w:rsid w:val="00F258D7"/>
    <w:rsid w:val="00F25DA2"/>
    <w:rsid w:val="00F34822"/>
    <w:rsid w:val="00F34B20"/>
    <w:rsid w:val="00F4483E"/>
    <w:rsid w:val="00F505EA"/>
    <w:rsid w:val="00F53D31"/>
    <w:rsid w:val="00F551D4"/>
    <w:rsid w:val="00F5737B"/>
    <w:rsid w:val="00F57813"/>
    <w:rsid w:val="00F673A8"/>
    <w:rsid w:val="00F7708A"/>
    <w:rsid w:val="00F81FBD"/>
    <w:rsid w:val="00F84169"/>
    <w:rsid w:val="00FA6896"/>
    <w:rsid w:val="00FA7E42"/>
    <w:rsid w:val="00FB0E62"/>
    <w:rsid w:val="00FB7085"/>
    <w:rsid w:val="00FB7773"/>
    <w:rsid w:val="00FB7B17"/>
    <w:rsid w:val="00FC069B"/>
    <w:rsid w:val="00FC29BC"/>
    <w:rsid w:val="00FC41A2"/>
    <w:rsid w:val="00FD1428"/>
    <w:rsid w:val="00FD7491"/>
    <w:rsid w:val="00FD7FA7"/>
    <w:rsid w:val="00FE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cce8cf"/>
      <o:colormenu v:ext="edit" fillcolor="none [3212]"/>
    </o:shapedefaults>
    <o:shapelayout v:ext="edit">
      <o:idmap v:ext="edit" data="1"/>
    </o:shapelayout>
  </w:shapeDefaults>
  <w:decimalSymbol w:val="."/>
  <w:listSeparator w:val=","/>
  <w14:docId w14:val="5D987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07C"/>
    <w:rPr>
      <w:rFonts w:ascii="Lucida Grande" w:hAnsi="Lucida Grande" w:cs="Lucida Grande"/>
      <w:sz w:val="18"/>
      <w:szCs w:val="18"/>
    </w:rPr>
  </w:style>
  <w:style w:type="paragraph" w:styleId="Header">
    <w:name w:val="header"/>
    <w:basedOn w:val="Normal"/>
    <w:link w:val="HeaderChar"/>
    <w:uiPriority w:val="99"/>
    <w:unhideWhenUsed/>
    <w:rsid w:val="00C40EBE"/>
    <w:pPr>
      <w:tabs>
        <w:tab w:val="center" w:pos="4320"/>
        <w:tab w:val="right" w:pos="8640"/>
      </w:tabs>
    </w:pPr>
  </w:style>
  <w:style w:type="character" w:customStyle="1" w:styleId="HeaderChar">
    <w:name w:val="Header Char"/>
    <w:basedOn w:val="DefaultParagraphFont"/>
    <w:link w:val="Header"/>
    <w:uiPriority w:val="99"/>
    <w:rsid w:val="00C40EBE"/>
  </w:style>
  <w:style w:type="paragraph" w:styleId="Footer">
    <w:name w:val="footer"/>
    <w:basedOn w:val="Normal"/>
    <w:link w:val="FooterChar"/>
    <w:uiPriority w:val="99"/>
    <w:unhideWhenUsed/>
    <w:rsid w:val="00C40EBE"/>
    <w:pPr>
      <w:tabs>
        <w:tab w:val="center" w:pos="4320"/>
        <w:tab w:val="right" w:pos="8640"/>
      </w:tabs>
    </w:pPr>
  </w:style>
  <w:style w:type="character" w:customStyle="1" w:styleId="FooterChar">
    <w:name w:val="Footer Char"/>
    <w:basedOn w:val="DefaultParagraphFont"/>
    <w:link w:val="Footer"/>
    <w:uiPriority w:val="99"/>
    <w:rsid w:val="00C40EBE"/>
  </w:style>
  <w:style w:type="character" w:styleId="PageNumber">
    <w:name w:val="page number"/>
    <w:basedOn w:val="DefaultParagraphFont"/>
    <w:uiPriority w:val="99"/>
    <w:semiHidden/>
    <w:unhideWhenUsed/>
    <w:rsid w:val="00C40E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07C"/>
    <w:rPr>
      <w:rFonts w:ascii="Lucida Grande" w:hAnsi="Lucida Grande" w:cs="Lucida Grande"/>
      <w:sz w:val="18"/>
      <w:szCs w:val="18"/>
    </w:rPr>
  </w:style>
  <w:style w:type="paragraph" w:styleId="Header">
    <w:name w:val="header"/>
    <w:basedOn w:val="Normal"/>
    <w:link w:val="HeaderChar"/>
    <w:uiPriority w:val="99"/>
    <w:unhideWhenUsed/>
    <w:rsid w:val="00C40EBE"/>
    <w:pPr>
      <w:tabs>
        <w:tab w:val="center" w:pos="4320"/>
        <w:tab w:val="right" w:pos="8640"/>
      </w:tabs>
    </w:pPr>
  </w:style>
  <w:style w:type="character" w:customStyle="1" w:styleId="HeaderChar">
    <w:name w:val="Header Char"/>
    <w:basedOn w:val="DefaultParagraphFont"/>
    <w:link w:val="Header"/>
    <w:uiPriority w:val="99"/>
    <w:rsid w:val="00C40EBE"/>
  </w:style>
  <w:style w:type="paragraph" w:styleId="Footer">
    <w:name w:val="footer"/>
    <w:basedOn w:val="Normal"/>
    <w:link w:val="FooterChar"/>
    <w:uiPriority w:val="99"/>
    <w:unhideWhenUsed/>
    <w:rsid w:val="00C40EBE"/>
    <w:pPr>
      <w:tabs>
        <w:tab w:val="center" w:pos="4320"/>
        <w:tab w:val="right" w:pos="8640"/>
      </w:tabs>
    </w:pPr>
  </w:style>
  <w:style w:type="character" w:customStyle="1" w:styleId="FooterChar">
    <w:name w:val="Footer Char"/>
    <w:basedOn w:val="DefaultParagraphFont"/>
    <w:link w:val="Footer"/>
    <w:uiPriority w:val="99"/>
    <w:rsid w:val="00C40EBE"/>
  </w:style>
  <w:style w:type="character" w:styleId="PageNumber">
    <w:name w:val="page number"/>
    <w:basedOn w:val="DefaultParagraphFont"/>
    <w:uiPriority w:val="99"/>
    <w:semiHidden/>
    <w:unhideWhenUsed/>
    <w:rsid w:val="00C4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Users:xiaoyizhou:Library:Application%20Support:Microsoft:Office:User%20Templates:My%20Templates: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0AB0785078714BB8D32FB7D773F5CC"/>
        <w:category>
          <w:name w:val="General"/>
          <w:gallery w:val="placeholder"/>
        </w:category>
        <w:types>
          <w:type w:val="bbPlcHdr"/>
        </w:types>
        <w:behaviors>
          <w:behavior w:val="content"/>
        </w:behaviors>
        <w:guid w:val="{22582E06-B1E2-D34D-8EC2-98A7E0C1960B}"/>
      </w:docPartPr>
      <w:docPartBody>
        <w:p w14:paraId="7E3B03AE" w14:textId="686111C7" w:rsidR="00F43D34" w:rsidRDefault="00B900FF" w:rsidP="00B900FF">
          <w:pPr>
            <w:pStyle w:val="540AB0785078714BB8D32FB7D773F5CC"/>
          </w:pPr>
          <w:r>
            <w:t>[Type text]</w:t>
          </w:r>
        </w:p>
      </w:docPartBody>
    </w:docPart>
    <w:docPart>
      <w:docPartPr>
        <w:name w:val="DFAAADA78EDEC740998F22B9E5F22971"/>
        <w:category>
          <w:name w:val="General"/>
          <w:gallery w:val="placeholder"/>
        </w:category>
        <w:types>
          <w:type w:val="bbPlcHdr"/>
        </w:types>
        <w:behaviors>
          <w:behavior w:val="content"/>
        </w:behaviors>
        <w:guid w:val="{39AF5872-3348-C243-955B-0CDA3D2FFA1A}"/>
      </w:docPartPr>
      <w:docPartBody>
        <w:p w14:paraId="4F786FDF" w14:textId="053CC7BF" w:rsidR="00F43D34" w:rsidRDefault="00B900FF" w:rsidP="00B900FF">
          <w:pPr>
            <w:pStyle w:val="DFAAADA78EDEC740998F22B9E5F22971"/>
          </w:pPr>
          <w:r>
            <w:t>[Type text]</w:t>
          </w:r>
        </w:p>
      </w:docPartBody>
    </w:docPart>
    <w:docPart>
      <w:docPartPr>
        <w:name w:val="BD9A2AE533CC4C4A90C8BC35570690FA"/>
        <w:category>
          <w:name w:val="General"/>
          <w:gallery w:val="placeholder"/>
        </w:category>
        <w:types>
          <w:type w:val="bbPlcHdr"/>
        </w:types>
        <w:behaviors>
          <w:behavior w:val="content"/>
        </w:behaviors>
        <w:guid w:val="{B129F396-AA29-6F4F-B5E0-BF98E56AE622}"/>
      </w:docPartPr>
      <w:docPartBody>
        <w:p w14:paraId="0B4CB657" w14:textId="79DB1109" w:rsidR="00F43D34" w:rsidRDefault="00B900FF" w:rsidP="00B900FF">
          <w:pPr>
            <w:pStyle w:val="BD9A2AE533CC4C4A90C8BC35570690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FF"/>
    <w:rsid w:val="00B900FF"/>
    <w:rsid w:val="00F43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AB0785078714BB8D32FB7D773F5CC">
    <w:name w:val="540AB0785078714BB8D32FB7D773F5CC"/>
    <w:rsid w:val="00B900FF"/>
  </w:style>
  <w:style w:type="paragraph" w:customStyle="1" w:styleId="DFAAADA78EDEC740998F22B9E5F22971">
    <w:name w:val="DFAAADA78EDEC740998F22B9E5F22971"/>
    <w:rsid w:val="00B900FF"/>
  </w:style>
  <w:style w:type="paragraph" w:customStyle="1" w:styleId="BD9A2AE533CC4C4A90C8BC35570690FA">
    <w:name w:val="BD9A2AE533CC4C4A90C8BC35570690FA"/>
    <w:rsid w:val="00B900FF"/>
  </w:style>
  <w:style w:type="paragraph" w:customStyle="1" w:styleId="C68F266A3D9B1945AEAE505BD2C51444">
    <w:name w:val="C68F266A3D9B1945AEAE505BD2C51444"/>
    <w:rsid w:val="00B900FF"/>
  </w:style>
  <w:style w:type="paragraph" w:customStyle="1" w:styleId="C0A11C8F57361A4780A47F939855635B">
    <w:name w:val="C0A11C8F57361A4780A47F939855635B"/>
    <w:rsid w:val="00B900FF"/>
  </w:style>
  <w:style w:type="paragraph" w:customStyle="1" w:styleId="B114D82DA5434B4F904290C35105320A">
    <w:name w:val="B114D82DA5434B4F904290C35105320A"/>
    <w:rsid w:val="00B900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AB0785078714BB8D32FB7D773F5CC">
    <w:name w:val="540AB0785078714BB8D32FB7D773F5CC"/>
    <w:rsid w:val="00B900FF"/>
  </w:style>
  <w:style w:type="paragraph" w:customStyle="1" w:styleId="DFAAADA78EDEC740998F22B9E5F22971">
    <w:name w:val="DFAAADA78EDEC740998F22B9E5F22971"/>
    <w:rsid w:val="00B900FF"/>
  </w:style>
  <w:style w:type="paragraph" w:customStyle="1" w:styleId="BD9A2AE533CC4C4A90C8BC35570690FA">
    <w:name w:val="BD9A2AE533CC4C4A90C8BC35570690FA"/>
    <w:rsid w:val="00B900FF"/>
  </w:style>
  <w:style w:type="paragraph" w:customStyle="1" w:styleId="C68F266A3D9B1945AEAE505BD2C51444">
    <w:name w:val="C68F266A3D9B1945AEAE505BD2C51444"/>
    <w:rsid w:val="00B900FF"/>
  </w:style>
  <w:style w:type="paragraph" w:customStyle="1" w:styleId="C0A11C8F57361A4780A47F939855635B">
    <w:name w:val="C0A11C8F57361A4780A47F939855635B"/>
    <w:rsid w:val="00B900FF"/>
  </w:style>
  <w:style w:type="paragraph" w:customStyle="1" w:styleId="B114D82DA5434B4F904290C35105320A">
    <w:name w:val="B114D82DA5434B4F904290C35105320A"/>
    <w:rsid w:val="00B90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9DC81-82C3-C64C-9E1A-6A312D43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temp.dotx</Template>
  <TotalTime>261</TotalTime>
  <Pages>19</Pages>
  <Words>3874</Words>
  <Characters>22088</Characters>
  <Application>Microsoft Macintosh Word</Application>
  <DocSecurity>0</DocSecurity>
  <Lines>184</Lines>
  <Paragraphs>51</Paragraphs>
  <ScaleCrop>false</ScaleCrop>
  <Company/>
  <LinksUpToDate>false</LinksUpToDate>
  <CharactersWithSpaces>25911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547</cp:revision>
  <dcterms:created xsi:type="dcterms:W3CDTF">2014-11-09T16:20:00Z</dcterms:created>
  <dcterms:modified xsi:type="dcterms:W3CDTF">2014-11-17T04:58:00Z</dcterms:modified>
</cp:coreProperties>
</file>